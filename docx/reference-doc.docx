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F3EA" w14:textId="77777777" w:rsidR="00CD34D4" w:rsidRPr="00C22332" w:rsidRDefault="00CD34D4" w:rsidP="005C4D5B">
      <w:pPr>
        <w:pStyle w:val="Ttulo1"/>
        <w:rPr>
          <w:lang w:val="en-US"/>
        </w:rPr>
      </w:pPr>
      <w:bookmarkStart w:id="0" w:name="_Toc20083906"/>
      <w:r w:rsidRPr="005C4D5B">
        <w:t>Introduction</w:t>
      </w:r>
      <w:bookmarkEnd w:id="0"/>
    </w:p>
    <w:p w14:paraId="061C148E" w14:textId="77777777" w:rsidR="00A67B0C" w:rsidRDefault="003F70B7" w:rsidP="00A67B0C">
      <w:r>
        <w:fldChar w:fldCharType="begin">
          <w:ffData>
            <w:name w:val=""/>
            <w:enabled/>
            <w:calcOnExit w:val="0"/>
            <w:textInput>
              <w:default w:val="Add 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Add text</w:t>
      </w:r>
      <w:r>
        <w:fldChar w:fldCharType="end"/>
      </w:r>
    </w:p>
    <w:p w14:paraId="7E4D3611" w14:textId="77777777" w:rsidR="00432537" w:rsidRDefault="00432537" w:rsidP="00CD34D4"/>
    <w:p w14:paraId="73202A00" w14:textId="77777777" w:rsidR="007F699F" w:rsidRPr="00C22332" w:rsidRDefault="007F699F" w:rsidP="00CD34D4"/>
    <w:p w14:paraId="33F83DB5" w14:textId="77777777" w:rsidR="005F4DDA" w:rsidRPr="00C22332" w:rsidRDefault="00DD4F80" w:rsidP="00DD4F80">
      <w:r w:rsidRPr="00C22332">
        <w:t>Regards,</w:t>
      </w:r>
    </w:p>
    <w:p w14:paraId="55641E65" w14:textId="77777777" w:rsidR="00DD4F80" w:rsidRDefault="00DD4F80" w:rsidP="001960BC">
      <w:pPr>
        <w:pStyle w:val="Sinespaciado"/>
        <w:rPr>
          <w:lang w:val="en-US"/>
        </w:rPr>
      </w:pPr>
      <w:r w:rsidRPr="00C22332">
        <w:rPr>
          <w:lang w:val="en-US"/>
        </w:rPr>
        <w:fldChar w:fldCharType="begin"/>
      </w:r>
      <w:r w:rsidRPr="00C22332">
        <w:rPr>
          <w:lang w:val="en-US"/>
        </w:rPr>
        <w:instrText xml:space="preserve"> IF "</w:instrText>
      </w:r>
      <w:r w:rsidRPr="00C22332">
        <w:rPr>
          <w:lang w:val="en-US"/>
        </w:rPr>
        <w:fldChar w:fldCharType="begin"/>
      </w:r>
      <w:r w:rsidRPr="00C22332">
        <w:rPr>
          <w:lang w:val="en-US"/>
        </w:rPr>
        <w:instrText xml:space="preserve"> STYLEREF  ±CoverCompany </w:instrText>
      </w:r>
      <w:r w:rsidRPr="00C22332">
        <w:rPr>
          <w:lang w:val="en-US"/>
        </w:rPr>
        <w:fldChar w:fldCharType="separate"/>
      </w:r>
      <w:r w:rsidR="00BE5257">
        <w:rPr>
          <w:noProof/>
          <w:lang w:val="en-US"/>
        </w:rPr>
        <w:instrText>SRK Consulting (Argentina) S.A.</w:instrText>
      </w:r>
      <w:r w:rsidRPr="00C22332">
        <w:rPr>
          <w:lang w:val="en-US"/>
        </w:rPr>
        <w:fldChar w:fldCharType="end"/>
      </w:r>
      <w:r w:rsidRPr="00C22332">
        <w:rPr>
          <w:lang w:val="en-US"/>
        </w:rPr>
        <w:instrText>" = "Error*" "" "</w:instrText>
      </w:r>
      <w:r w:rsidRPr="00C22332">
        <w:rPr>
          <w:lang w:val="en-US"/>
        </w:rPr>
        <w:fldChar w:fldCharType="begin"/>
      </w:r>
      <w:r w:rsidRPr="00C22332">
        <w:rPr>
          <w:lang w:val="en-US"/>
        </w:rPr>
        <w:instrText xml:space="preserve"> STYLEREF  ±CoverCompany </w:instrText>
      </w:r>
      <w:r w:rsidRPr="00C22332">
        <w:rPr>
          <w:lang w:val="en-US"/>
        </w:rPr>
        <w:fldChar w:fldCharType="separate"/>
      </w:r>
      <w:r w:rsidR="00BE5257">
        <w:rPr>
          <w:noProof/>
          <w:lang w:val="en-US"/>
        </w:rPr>
        <w:instrText>SRK Consulting (Argentina) S.A.</w:instrText>
      </w:r>
      <w:r w:rsidRPr="00C22332">
        <w:rPr>
          <w:lang w:val="en-US"/>
        </w:rPr>
        <w:fldChar w:fldCharType="end"/>
      </w:r>
      <w:r w:rsidRPr="00C22332">
        <w:rPr>
          <w:lang w:val="en-US"/>
        </w:rPr>
        <w:instrText>"</w:instrText>
      </w:r>
      <w:r w:rsidRPr="00C22332">
        <w:rPr>
          <w:lang w:val="en-US"/>
        </w:rPr>
        <w:fldChar w:fldCharType="separate"/>
      </w:r>
      <w:r w:rsidR="00BE5257">
        <w:rPr>
          <w:noProof/>
          <w:lang w:val="en-US"/>
        </w:rPr>
        <w:t>SRK Consulting (Argentina) S.A.</w:t>
      </w:r>
      <w:r w:rsidRPr="00C22332">
        <w:rPr>
          <w:lang w:val="en-US"/>
        </w:rPr>
        <w:fldChar w:fldCharType="end"/>
      </w:r>
    </w:p>
    <w:tbl>
      <w:tblPr>
        <w:tblW w:w="8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385"/>
      </w:tblGrid>
      <w:tr w:rsidR="003E6DD4" w14:paraId="76FEC456" w14:textId="77777777" w:rsidTr="00A7135D">
        <w:trPr>
          <w:cantSplit/>
          <w:trHeight w:val="1984"/>
        </w:trPr>
        <w:tc>
          <w:tcPr>
            <w:tcW w:w="8787" w:type="dxa"/>
            <w:gridSpan w:val="2"/>
            <w:vAlign w:val="bottom"/>
          </w:tcPr>
          <w:p w14:paraId="7CEEFA21" w14:textId="77777777" w:rsidR="003E6DD4" w:rsidRPr="00C74ADC" w:rsidRDefault="003E6DD4" w:rsidP="00A3465F">
            <w:pPr>
              <w:pStyle w:val="Sinespaciado"/>
              <w:rPr>
                <w:u w:val="single"/>
              </w:rPr>
            </w:pPr>
          </w:p>
        </w:tc>
      </w:tr>
      <w:tr w:rsidR="003E6DD4" w14:paraId="27B242BA" w14:textId="77777777" w:rsidTr="00A7135D">
        <w:trPr>
          <w:cantSplit/>
          <w:trHeight w:hRule="exact" w:val="113"/>
        </w:trPr>
        <w:tc>
          <w:tcPr>
            <w:tcW w:w="3402" w:type="dxa"/>
            <w:tcBorders>
              <w:top w:val="single" w:sz="4" w:space="0" w:color="auto"/>
            </w:tcBorders>
          </w:tcPr>
          <w:p w14:paraId="26BF1D4A" w14:textId="77777777" w:rsidR="003E6DD4" w:rsidRPr="003F3427" w:rsidRDefault="003E6DD4" w:rsidP="00A3465F">
            <w:pPr>
              <w:pStyle w:val="Sinespaciado"/>
            </w:pPr>
          </w:p>
        </w:tc>
        <w:tc>
          <w:tcPr>
            <w:tcW w:w="5385" w:type="dxa"/>
          </w:tcPr>
          <w:p w14:paraId="0CD37814" w14:textId="77777777" w:rsidR="003E6DD4" w:rsidRPr="003F3427" w:rsidRDefault="003E6DD4" w:rsidP="00A3465F">
            <w:pPr>
              <w:pStyle w:val="Sinespaciado"/>
            </w:pPr>
          </w:p>
        </w:tc>
      </w:tr>
      <w:tr w:rsidR="003E6DD4" w14:paraId="08C19BC5" w14:textId="77777777" w:rsidTr="00A7135D">
        <w:trPr>
          <w:cantSplit/>
        </w:trPr>
        <w:tc>
          <w:tcPr>
            <w:tcW w:w="8787" w:type="dxa"/>
            <w:gridSpan w:val="2"/>
          </w:tcPr>
          <w:p w14:paraId="7CB69A88" w14:textId="77777777" w:rsidR="003E6DD4" w:rsidRPr="00482C30" w:rsidRDefault="003F70B7" w:rsidP="00A3465F">
            <w:r>
              <w:fldChar w:fldCharType="begin">
                <w:ffData>
                  <w:name w:val=""/>
                  <w:enabled/>
                  <w:calcOnExit w:val="0"/>
                  <w:textInput>
                    <w:default w:val="Add name and designa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Add name and designation</w:t>
            </w:r>
            <w:r>
              <w:fldChar w:fldCharType="end"/>
            </w:r>
          </w:p>
          <w:p w14:paraId="04533FC2" w14:textId="77777777" w:rsidR="003E6DD4" w:rsidRPr="003F3427" w:rsidRDefault="003F70B7" w:rsidP="00A3465F">
            <w:pPr>
              <w:pStyle w:val="Sinespaciado"/>
            </w:pPr>
            <w:r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title"/>
                  </w:textInput>
                </w:ffData>
              </w:fldChar>
            </w:r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Add title</w:t>
            </w:r>
            <w:r>
              <w:rPr>
                <w:lang w:val="en-US"/>
              </w:rPr>
              <w:fldChar w:fldCharType="end"/>
            </w:r>
          </w:p>
        </w:tc>
      </w:tr>
    </w:tbl>
    <w:p w14:paraId="06818114" w14:textId="77777777" w:rsidR="003E6DD4" w:rsidRPr="00482C30" w:rsidRDefault="003E6DD4" w:rsidP="003E6DD4">
      <w:pPr>
        <w:pStyle w:val="NoNumHead3"/>
        <w:rPr>
          <w:lang w:val="en-US"/>
        </w:rPr>
      </w:pPr>
      <w:r>
        <w:rPr>
          <w:lang w:val="en-US"/>
        </w:rPr>
        <w:t>Attachments</w:t>
      </w:r>
      <w:r w:rsidRPr="00482C30">
        <w:rPr>
          <w:lang w:val="en-US"/>
        </w:rPr>
        <w:t>:</w:t>
      </w:r>
    </w:p>
    <w:p w14:paraId="31418BB2" w14:textId="77777777" w:rsidR="003F70B7" w:rsidRDefault="003E6DD4">
      <w:pPr>
        <w:pStyle w:val="TDC7"/>
        <w:rPr>
          <w:rFonts w:asciiTheme="minorHAnsi" w:hAnsiTheme="minorHAnsi" w:cstheme="minorBidi"/>
          <w:color w:val="auto"/>
          <w:sz w:val="22"/>
          <w:szCs w:val="22"/>
        </w:rPr>
      </w:pPr>
      <w:r w:rsidRPr="004B1DB1">
        <w:rPr>
          <w:b/>
          <w:color w:val="auto"/>
        </w:rPr>
        <w:fldChar w:fldCharType="begin"/>
      </w:r>
      <w:r w:rsidRPr="004B1DB1">
        <w:instrText xml:space="preserve"> TOC \</w:instrText>
      </w:r>
      <w:r>
        <w:instrText xml:space="preserve">n 7-8 </w:instrText>
      </w:r>
      <w:r w:rsidRPr="004B1DB1">
        <w:instrText>\h \t  "</w:instrText>
      </w:r>
      <w:r w:rsidRPr="00660747">
        <w:instrText>±A</w:instrText>
      </w:r>
      <w:r>
        <w:instrText>tt</w:instrText>
      </w:r>
      <w:r w:rsidRPr="00660747">
        <w:instrText>Head1</w:instrText>
      </w:r>
      <w:r w:rsidRPr="004B1DB1">
        <w:instrText>,7</w:instrText>
      </w:r>
      <w:r>
        <w:instrText>,</w:instrText>
      </w:r>
      <w:r w:rsidRPr="00660747">
        <w:instrText xml:space="preserve"> ±A</w:instrText>
      </w:r>
      <w:r>
        <w:instrText>tt</w:instrText>
      </w:r>
      <w:r w:rsidRPr="00660747">
        <w:instrText>Head</w:instrText>
      </w:r>
      <w:r>
        <w:instrText>2</w:instrText>
      </w:r>
      <w:r w:rsidRPr="004B1DB1">
        <w:instrText>,</w:instrText>
      </w:r>
      <w:r>
        <w:instrText>8</w:instrText>
      </w:r>
      <w:r w:rsidRPr="004B1DB1">
        <w:instrText xml:space="preserve">"  </w:instrText>
      </w:r>
      <w:r w:rsidRPr="004B1DB1">
        <w:rPr>
          <w:b/>
          <w:color w:val="auto"/>
        </w:rPr>
        <w:fldChar w:fldCharType="separate"/>
      </w:r>
      <w:hyperlink w:anchor="_Toc32093676" w:history="1">
        <w:r w:rsidR="003F70B7" w:rsidRPr="009E546C">
          <w:rPr>
            <w:rStyle w:val="Hipervnculo"/>
          </w:rPr>
          <w:t>Attachment 1</w:t>
        </w:r>
        <w:r w:rsidR="003F70B7">
          <w:rPr>
            <w:rFonts w:asciiTheme="minorHAnsi" w:hAnsiTheme="minorHAnsi" w:cstheme="minorBidi"/>
            <w:color w:val="auto"/>
            <w:sz w:val="22"/>
            <w:szCs w:val="22"/>
          </w:rPr>
          <w:tab/>
        </w:r>
        <w:r w:rsidR="003F70B7" w:rsidRPr="009E546C">
          <w:rPr>
            <w:rStyle w:val="Hipervnculo"/>
          </w:rPr>
          <w:t>Add title</w:t>
        </w:r>
      </w:hyperlink>
    </w:p>
    <w:p w14:paraId="3A9904AE" w14:textId="77777777" w:rsidR="004D0E52" w:rsidRPr="00C22332" w:rsidRDefault="003E6DD4" w:rsidP="003E6DD4">
      <w:r w:rsidRPr="004B1DB1">
        <w:fldChar w:fldCharType="end"/>
      </w:r>
    </w:p>
    <w:tbl>
      <w:tblPr>
        <w:tblW w:w="87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7"/>
      </w:tblGrid>
      <w:tr w:rsidR="004D0E52" w:rsidRPr="00C22332" w14:paraId="482F72F5" w14:textId="77777777" w:rsidTr="00A7135D">
        <w:trPr>
          <w:cantSplit/>
        </w:trPr>
        <w:tc>
          <w:tcPr>
            <w:tcW w:w="8787" w:type="dxa"/>
          </w:tcPr>
          <w:p w14:paraId="1B5558F6" w14:textId="77777777" w:rsidR="004D0E52" w:rsidRPr="00C22332" w:rsidRDefault="00705C0F" w:rsidP="004D0E52">
            <w:pPr>
              <w:pStyle w:val="Disclaimer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dd disclaimer/notices text and replace SRK company name and client name with fields below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Add disclaimer/notices text and replace SRK company name and client name with fields below</w:t>
            </w:r>
            <w:r>
              <w:fldChar w:fldCharType="end"/>
            </w:r>
          </w:p>
          <w:p w14:paraId="34428F5D" w14:textId="77777777" w:rsidR="004D0E52" w:rsidRPr="00C22332" w:rsidRDefault="004D0E52" w:rsidP="004D0E52">
            <w:pPr>
              <w:pStyle w:val="DisclaimerText"/>
              <w:rPr>
                <w:noProof/>
              </w:rPr>
            </w:pPr>
            <w:r w:rsidRPr="00C22332">
              <w:fldChar w:fldCharType="begin"/>
            </w:r>
            <w:r w:rsidRPr="00C22332">
              <w:instrText xml:space="preserve"> IF "</w:instrText>
            </w:r>
            <w:r w:rsidRPr="00C22332">
              <w:fldChar w:fldCharType="begin"/>
            </w:r>
            <w:r w:rsidRPr="00C22332">
              <w:instrText xml:space="preserve"> STYLEREF  ±CoverCompany </w:instrText>
            </w:r>
            <w:r w:rsidRPr="00C22332">
              <w:fldChar w:fldCharType="separate"/>
            </w:r>
            <w:r w:rsidR="00BE5257">
              <w:rPr>
                <w:noProof/>
              </w:rPr>
              <w:instrText>SRK Consulting (Argentina) S.A.</w:instrText>
            </w:r>
            <w:r w:rsidRPr="00C22332">
              <w:fldChar w:fldCharType="end"/>
            </w:r>
            <w:r w:rsidRPr="00C22332">
              <w:instrText>" = "Error*" "" "</w:instrText>
            </w:r>
            <w:r w:rsidRPr="00C22332">
              <w:fldChar w:fldCharType="begin"/>
            </w:r>
            <w:r w:rsidRPr="00C22332">
              <w:instrText xml:space="preserve"> STYLEREF  ±CoverCompany </w:instrText>
            </w:r>
            <w:r w:rsidRPr="00C22332">
              <w:fldChar w:fldCharType="separate"/>
            </w:r>
            <w:r w:rsidR="00BE5257">
              <w:rPr>
                <w:noProof/>
              </w:rPr>
              <w:instrText>SRK Consulting (Argentina) S.A.</w:instrText>
            </w:r>
            <w:r w:rsidRPr="00C22332">
              <w:fldChar w:fldCharType="end"/>
            </w:r>
            <w:r w:rsidRPr="00C22332">
              <w:instrText>"</w:instrText>
            </w:r>
            <w:r w:rsidRPr="00C22332">
              <w:fldChar w:fldCharType="separate"/>
            </w:r>
            <w:r w:rsidR="00BE5257">
              <w:rPr>
                <w:noProof/>
              </w:rPr>
              <w:t>SRK Consulting (Argentina) S.A.</w:t>
            </w:r>
            <w:r w:rsidRPr="00C22332">
              <w:fldChar w:fldCharType="end"/>
            </w:r>
          </w:p>
          <w:p w14:paraId="7882ACE3" w14:textId="77777777" w:rsidR="004D0E52" w:rsidRPr="00C22332" w:rsidRDefault="004D0E52" w:rsidP="004D0E52">
            <w:pPr>
              <w:pStyle w:val="DisclaimerText"/>
            </w:pPr>
            <w:r w:rsidRPr="00C22332">
              <w:fldChar w:fldCharType="begin"/>
            </w:r>
            <w:r w:rsidRPr="00C22332">
              <w:instrText xml:space="preserve"> IF "</w:instrText>
            </w:r>
            <w:r w:rsidRPr="00C22332">
              <w:fldChar w:fldCharType="begin"/>
            </w:r>
            <w:r w:rsidRPr="00C22332">
              <w:instrText xml:space="preserve">  STYLEREF  ±CoverClient  </w:instrText>
            </w:r>
            <w:r w:rsidRPr="00C22332">
              <w:fldChar w:fldCharType="separate"/>
            </w:r>
            <w:r w:rsidR="00BE5257">
              <w:rPr>
                <w:noProof/>
              </w:rPr>
              <w:instrText>Add client name</w:instrText>
            </w:r>
            <w:r w:rsidRPr="00C22332">
              <w:rPr>
                <w:noProof/>
              </w:rPr>
              <w:fldChar w:fldCharType="end"/>
            </w:r>
            <w:r w:rsidRPr="00C22332">
              <w:instrText>" = "Error*" "" "</w:instrText>
            </w:r>
            <w:r w:rsidRPr="00C22332">
              <w:fldChar w:fldCharType="begin"/>
            </w:r>
            <w:r w:rsidRPr="00C22332">
              <w:instrText xml:space="preserve">  STYLEREF  ±CoverClient  </w:instrText>
            </w:r>
            <w:r w:rsidRPr="00C22332">
              <w:fldChar w:fldCharType="separate"/>
            </w:r>
            <w:r w:rsidR="00BE5257">
              <w:rPr>
                <w:noProof/>
              </w:rPr>
              <w:instrText>Add client name</w:instrText>
            </w:r>
            <w:r w:rsidRPr="00C22332">
              <w:rPr>
                <w:noProof/>
              </w:rPr>
              <w:fldChar w:fldCharType="end"/>
            </w:r>
            <w:r w:rsidRPr="00C22332">
              <w:instrText>"</w:instrText>
            </w:r>
            <w:r w:rsidRPr="00C22332">
              <w:fldChar w:fldCharType="separate"/>
            </w:r>
            <w:r w:rsidR="00BE5257">
              <w:rPr>
                <w:noProof/>
              </w:rPr>
              <w:t>Add client name</w:t>
            </w:r>
            <w:r w:rsidRPr="00C22332">
              <w:fldChar w:fldCharType="end"/>
            </w:r>
          </w:p>
        </w:tc>
      </w:tr>
    </w:tbl>
    <w:p w14:paraId="5F59E975" w14:textId="77777777" w:rsidR="009F7E12" w:rsidRDefault="009F7E12" w:rsidP="003E6DD4"/>
    <w:sdt>
      <w:sdtPr>
        <w:rPr>
          <w:rFonts w:asciiTheme="minorHAnsi" w:hAnsiTheme="minorHAnsi" w:cstheme="minorBidi"/>
          <w:sz w:val="20"/>
          <w:lang w:val="en-US"/>
        </w:rPr>
        <w:alias w:val="Section Break"/>
        <w:tag w:val="Section Break"/>
        <w:id w:val="-1941057303"/>
        <w:placeholder>
          <w:docPart w:val="AE95209FBDC04C56BF87BF1662ECD1F7"/>
        </w:placeholder>
      </w:sdtPr>
      <w:sdtContent>
        <w:p w14:paraId="175E2026" w14:textId="77777777" w:rsidR="003E6DD4" w:rsidRDefault="003E6DD4" w:rsidP="003E6DD4">
          <w:pPr>
            <w:pStyle w:val="Spacer"/>
          </w:pPr>
        </w:p>
        <w:p w14:paraId="110401D6" w14:textId="77777777" w:rsidR="003E6DD4" w:rsidRDefault="00000000" w:rsidP="003E6DD4">
          <w:pPr>
            <w:sectPr w:rsidR="003E6DD4" w:rsidSect="00A3465F">
              <w:headerReference w:type="default" r:id="rId11"/>
              <w:footerReference w:type="default" r:id="rId12"/>
              <w:pgSz w:w="11906" w:h="16838" w:code="9"/>
              <w:pgMar w:top="1985" w:right="851" w:bottom="1701" w:left="2268" w:header="567" w:footer="397" w:gutter="0"/>
              <w:cols w:space="708"/>
              <w:docGrid w:linePitch="360"/>
            </w:sectPr>
          </w:pPr>
        </w:p>
      </w:sdtContent>
    </w:sdt>
    <w:p w14:paraId="61C732C6" w14:textId="77777777" w:rsidR="004A05D7" w:rsidRPr="00C22332" w:rsidRDefault="001960BC" w:rsidP="001960BC">
      <w:pPr>
        <w:pStyle w:val="NoNumHead1"/>
        <w:rPr>
          <w:lang w:val="en-US"/>
        </w:rPr>
      </w:pPr>
      <w:r w:rsidRPr="00C22332">
        <w:rPr>
          <w:lang w:val="en-US"/>
        </w:rPr>
        <w:lastRenderedPageBreak/>
        <w:t>References</w:t>
      </w:r>
    </w:p>
    <w:p w14:paraId="02412220" w14:textId="77777777" w:rsidR="00C74ADC" w:rsidRDefault="003F70B7" w:rsidP="00C74ADC">
      <w:pPr>
        <w:pStyle w:val="ReferenceText"/>
      </w:pPr>
      <w:r>
        <w:fldChar w:fldCharType="begin">
          <w:ffData>
            <w:name w:val="Text3"/>
            <w:enabled/>
            <w:calcOnExit w:val="0"/>
            <w:textInput>
              <w:default w:val="Add reference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Add references</w:t>
      </w:r>
      <w:r>
        <w:fldChar w:fldCharType="end"/>
      </w:r>
    </w:p>
    <w:p w14:paraId="438080BD" w14:textId="77777777" w:rsidR="00C74ADC" w:rsidRDefault="00C74ADC" w:rsidP="00C74ADC">
      <w:pPr>
        <w:pStyle w:val="ReferenceText"/>
      </w:pPr>
    </w:p>
    <w:p w14:paraId="74C7D33F" w14:textId="77777777" w:rsidR="00C74ADC" w:rsidRDefault="00C74ADC" w:rsidP="00C74ADC">
      <w:pPr>
        <w:pStyle w:val="ReferenceText"/>
      </w:pPr>
    </w:p>
    <w:sectPr w:rsidR="00C74ADC" w:rsidSect="003B2F3E">
      <w:headerReference w:type="default" r:id="rId13"/>
      <w:pgSz w:w="11906" w:h="16838" w:code="9"/>
      <w:pgMar w:top="1985" w:right="851" w:bottom="1701" w:left="85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4687" w14:textId="77777777" w:rsidR="00C40EF8" w:rsidRDefault="00C40EF8" w:rsidP="00B7403B">
      <w:r>
        <w:separator/>
      </w:r>
    </w:p>
  </w:endnote>
  <w:endnote w:type="continuationSeparator" w:id="0">
    <w:p w14:paraId="018B579E" w14:textId="77777777" w:rsidR="00C40EF8" w:rsidRDefault="00C40EF8" w:rsidP="00B7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852" w:tblpY="15877"/>
      <w:tblOverlap w:val="never"/>
      <w:tblW w:w="10205" w:type="dxa"/>
      <w:tblBorders>
        <w:top w:val="single" w:sz="2" w:space="0" w:color="F37021" w:themeColor="text2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8"/>
      <w:gridCol w:w="567"/>
    </w:tblGrid>
    <w:tr w:rsidR="00A3465F" w14:paraId="0D4A3D1A" w14:textId="77777777" w:rsidTr="00A7135D">
      <w:trPr>
        <w:cantSplit/>
        <w:trHeight w:val="397"/>
      </w:trPr>
      <w:tc>
        <w:tcPr>
          <w:tcW w:w="9638" w:type="dxa"/>
          <w:vAlign w:val="bottom"/>
        </w:tcPr>
        <w:p w14:paraId="35B32A83" w14:textId="5EA0F0C1" w:rsidR="00A3465F" w:rsidRPr="00C74ADC" w:rsidRDefault="00A3465F" w:rsidP="003B2F3E">
          <w:pPr>
            <w:pStyle w:val="Piedepgina"/>
            <w:rPr>
              <w:lang w:val="es-AR"/>
            </w:rPr>
          </w:pPr>
        </w:p>
      </w:tc>
      <w:tc>
        <w:tcPr>
          <w:tcW w:w="567" w:type="dxa"/>
          <w:vAlign w:val="bottom"/>
        </w:tcPr>
        <w:p w14:paraId="3572B9AF" w14:textId="341682B4" w:rsidR="00A3465F" w:rsidRDefault="00A3465F" w:rsidP="003B2F3E">
          <w:pPr>
            <w:pStyle w:val="Piedepgina"/>
            <w:jc w:val="right"/>
          </w:pPr>
        </w:p>
      </w:tc>
    </w:tr>
  </w:tbl>
  <w:p w14:paraId="7416CFB4" w14:textId="77777777" w:rsidR="00A3465F" w:rsidRPr="00C6420F" w:rsidRDefault="00A3465F" w:rsidP="00C642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56BD" w14:textId="77777777" w:rsidR="00C40EF8" w:rsidRPr="00C33CA3" w:rsidRDefault="00C40EF8" w:rsidP="00B7403B">
      <w:pPr>
        <w:rPr>
          <w:color w:val="BEBEBE" w:themeColor="accent2"/>
        </w:rPr>
      </w:pPr>
      <w:r w:rsidRPr="00C33CA3">
        <w:rPr>
          <w:color w:val="BEBEBE" w:themeColor="accent2"/>
        </w:rPr>
        <w:separator/>
      </w:r>
    </w:p>
  </w:footnote>
  <w:footnote w:type="continuationSeparator" w:id="0">
    <w:p w14:paraId="50FF04F2" w14:textId="77777777" w:rsidR="00C40EF8" w:rsidRPr="00C33CA3" w:rsidRDefault="00C40EF8" w:rsidP="00B7403B">
      <w:pPr>
        <w:rPr>
          <w:color w:val="BEBEBE" w:themeColor="accent2"/>
        </w:rPr>
      </w:pPr>
      <w:r w:rsidRPr="00C33CA3">
        <w:rPr>
          <w:color w:val="BEBEBE" w:themeColor="accent2"/>
        </w:rPr>
        <w:continuationSeparator/>
      </w:r>
    </w:p>
  </w:footnote>
  <w:footnote w:type="continuationNotice" w:id="1">
    <w:p w14:paraId="21F03A1B" w14:textId="77777777" w:rsidR="00C40EF8" w:rsidRDefault="00C40EF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852" w:tblpY="568"/>
      <w:tblW w:w="102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05"/>
    </w:tblGrid>
    <w:tr w:rsidR="00A3465F" w:rsidRPr="00C74ADC" w14:paraId="5148EF6A" w14:textId="77777777" w:rsidTr="00A7135D">
      <w:trPr>
        <w:cantSplit/>
        <w:trHeight w:val="227"/>
      </w:trPr>
      <w:tc>
        <w:tcPr>
          <w:tcW w:w="10205" w:type="dxa"/>
        </w:tcPr>
        <w:p w14:paraId="75DD9924" w14:textId="7105D45E" w:rsidR="00A3465F" w:rsidRPr="00C74ADC" w:rsidRDefault="00A3465F" w:rsidP="00814C9F">
          <w:pPr>
            <w:pStyle w:val="Encabezado"/>
            <w:rPr>
              <w:lang w:val="es-AR"/>
            </w:rPr>
          </w:pPr>
        </w:p>
      </w:tc>
    </w:tr>
    <w:tr w:rsidR="00A3465F" w:rsidRPr="00C74ADC" w14:paraId="36C3FD00" w14:textId="77777777" w:rsidTr="00A7135D">
      <w:trPr>
        <w:cantSplit/>
      </w:trPr>
      <w:tc>
        <w:tcPr>
          <w:tcW w:w="10205" w:type="dxa"/>
        </w:tcPr>
        <w:p w14:paraId="7615A0BA" w14:textId="07B1187B" w:rsidR="00A3465F" w:rsidRPr="00C74ADC" w:rsidRDefault="00A3465F" w:rsidP="00814C9F">
          <w:pPr>
            <w:pStyle w:val="Encabezado"/>
            <w:rPr>
              <w:lang w:val="es-AR"/>
            </w:rPr>
          </w:pPr>
        </w:p>
      </w:tc>
    </w:tr>
  </w:tbl>
  <w:p w14:paraId="17CDC58A" w14:textId="77777777" w:rsidR="00A3465F" w:rsidRPr="00C74ADC" w:rsidRDefault="00A3465F" w:rsidP="00C6420F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7510" w14:textId="77777777" w:rsidR="00E41BBF" w:rsidRPr="00E41BBF" w:rsidRDefault="00000000" w:rsidP="004F126F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D43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E2BF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723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2E7E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4C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4E8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8A21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C24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82D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005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85A0C"/>
    <w:multiLevelType w:val="multilevel"/>
    <w:tmpl w:val="DA58E1E4"/>
    <w:numStyleLink w:val="AttListStyle"/>
  </w:abstractNum>
  <w:abstractNum w:abstractNumId="11" w15:restartNumberingAfterBreak="0">
    <w:nsid w:val="04850467"/>
    <w:multiLevelType w:val="multilevel"/>
    <w:tmpl w:val="DA58E1E4"/>
    <w:name w:val="AppHeadList2"/>
    <w:numStyleLink w:val="AttListStyle"/>
  </w:abstractNum>
  <w:abstractNum w:abstractNumId="12" w15:restartNumberingAfterBreak="0">
    <w:nsid w:val="05216E75"/>
    <w:multiLevelType w:val="multilevel"/>
    <w:tmpl w:val="5FC8D434"/>
    <w:name w:val="SecHeadList"/>
    <w:styleLink w:val="SecListStyle"/>
    <w:lvl w:ilvl="0">
      <w:start w:val="1"/>
      <w:numFmt w:val="decimal"/>
      <w:lvlRestart w:val="0"/>
      <w:pStyle w:val="Ttulo1"/>
      <w:isLgl/>
      <w:lvlText w:val="%1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3">
      <w:start w:val="1"/>
      <w:numFmt w:val="none"/>
      <w:pStyle w:val="Ttulo4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isLgl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13" w15:restartNumberingAfterBreak="0">
    <w:nsid w:val="086122C3"/>
    <w:multiLevelType w:val="multilevel"/>
    <w:tmpl w:val="5FC8D434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283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isLgl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14" w15:restartNumberingAfterBreak="0">
    <w:nsid w:val="0CE2788A"/>
    <w:multiLevelType w:val="multilevel"/>
    <w:tmpl w:val="DA58E1E4"/>
    <w:name w:val="AppHeadList"/>
    <w:styleLink w:val="AttListStyle"/>
    <w:lvl w:ilvl="0">
      <w:start w:val="1"/>
      <w:numFmt w:val="decimal"/>
      <w:pStyle w:val="AttHead1"/>
      <w:lvlText w:val="Attachment %1"/>
      <w:lvlJc w:val="left"/>
      <w:pPr>
        <w:tabs>
          <w:tab w:val="num" w:pos="3119"/>
        </w:tabs>
        <w:ind w:left="3119" w:hanging="3119"/>
      </w:pPr>
      <w:rPr>
        <w:rFonts w:hint="default"/>
      </w:rPr>
    </w:lvl>
    <w:lvl w:ilvl="1">
      <w:start w:val="1"/>
      <w:numFmt w:val="decimal"/>
      <w:pStyle w:val="AttHead2"/>
      <w:lvlText w:val="Attachment %1.%2"/>
      <w:lvlJc w:val="left"/>
      <w:pPr>
        <w:tabs>
          <w:tab w:val="num" w:pos="3119"/>
        </w:tabs>
        <w:ind w:left="3119" w:hanging="3119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0EAB6CF5"/>
    <w:multiLevelType w:val="multilevel"/>
    <w:tmpl w:val="ACBC2AD6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F37021" w:themeColor="text2"/>
      </w:rPr>
    </w:lvl>
    <w:lvl w:ilvl="1">
      <w:start w:val="1"/>
      <w:numFmt w:val="bullet"/>
      <w:lvlText w:val="–"/>
      <w:lvlJc w:val="left"/>
      <w:pPr>
        <w:tabs>
          <w:tab w:val="num" w:pos="340"/>
        </w:tabs>
        <w:ind w:left="340" w:hanging="170"/>
      </w:pPr>
      <w:rPr>
        <w:rFonts w:hint="default"/>
        <w:color w:val="F37021" w:themeColor="text2"/>
      </w:rPr>
    </w:lvl>
    <w:lvl w:ilvl="2">
      <w:start w:val="1"/>
      <w:numFmt w:val="bullet"/>
      <w:lvlText w:val="–"/>
      <w:lvlJc w:val="left"/>
      <w:pPr>
        <w:tabs>
          <w:tab w:val="num" w:pos="510"/>
        </w:tabs>
        <w:ind w:left="510" w:hanging="170"/>
      </w:pPr>
      <w:rPr>
        <w:rFonts w:hint="default"/>
        <w:color w:val="F37021" w:themeColor="tex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–"/>
      <w:lvlJc w:val="left"/>
      <w:pPr>
        <w:ind w:left="0" w:firstLine="0"/>
      </w:pPr>
      <w:rPr>
        <w:rFonts w:ascii="(none)" w:hAnsi="(none)" w:hint="default"/>
        <w:color w:val="auto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A671782"/>
    <w:multiLevelType w:val="multilevel"/>
    <w:tmpl w:val="DA58E1E4"/>
    <w:name w:val="AppHeadList3"/>
    <w:numStyleLink w:val="AttListStyle"/>
  </w:abstractNum>
  <w:abstractNum w:abstractNumId="17" w15:restartNumberingAfterBreak="0">
    <w:nsid w:val="1D3E14B5"/>
    <w:multiLevelType w:val="multilevel"/>
    <w:tmpl w:val="DA58E1E4"/>
    <w:name w:val="SecHeadList32"/>
    <w:numStyleLink w:val="AttListStyle"/>
  </w:abstractNum>
  <w:abstractNum w:abstractNumId="18" w15:restartNumberingAfterBreak="0">
    <w:nsid w:val="22A70B72"/>
    <w:multiLevelType w:val="multilevel"/>
    <w:tmpl w:val="DA58E1E4"/>
    <w:name w:val="AppHeadList4"/>
    <w:numStyleLink w:val="AttListStyle"/>
  </w:abstractNum>
  <w:abstractNum w:abstractNumId="19" w15:restartNumberingAfterBreak="0">
    <w:nsid w:val="23511284"/>
    <w:multiLevelType w:val="hybridMultilevel"/>
    <w:tmpl w:val="3E362420"/>
    <w:lvl w:ilvl="0" w:tplc="7D604CFC">
      <w:start w:val="1"/>
      <w:numFmt w:val="decimal"/>
      <w:lvlText w:val="%1"/>
      <w:lvlJc w:val="left"/>
      <w:pPr>
        <w:ind w:left="-349" w:hanging="360"/>
      </w:pPr>
      <w:rPr>
        <w:rFonts w:hint="default"/>
        <w:color w:val="F37021" w:themeColor="text2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27076875"/>
    <w:multiLevelType w:val="multilevel"/>
    <w:tmpl w:val="5AFA8C0C"/>
    <w:lvl w:ilvl="0">
      <w:start w:val="1"/>
      <w:numFmt w:val="bullet"/>
      <w:lvlText w:val=""/>
      <w:lvlJc w:val="left"/>
      <w:pPr>
        <w:tabs>
          <w:tab w:val="num" w:pos="170"/>
        </w:tabs>
        <w:ind w:left="170" w:hanging="170"/>
      </w:pPr>
      <w:rPr>
        <w:rFonts w:ascii="Wingdings 2" w:hAnsi="Wingdings 2" w:hint="default"/>
        <w:color w:val="F37021" w:themeColor="text2"/>
      </w:rPr>
    </w:lvl>
    <w:lvl w:ilvl="1">
      <w:start w:val="1"/>
      <w:numFmt w:val="bullet"/>
      <w:lvlText w:val="–"/>
      <w:lvlJc w:val="left"/>
      <w:pPr>
        <w:tabs>
          <w:tab w:val="num" w:pos="340"/>
        </w:tabs>
        <w:ind w:left="340" w:hanging="170"/>
      </w:pPr>
      <w:rPr>
        <w:rFonts w:hint="default"/>
        <w:color w:val="F37021" w:themeColor="text2"/>
      </w:rPr>
    </w:lvl>
    <w:lvl w:ilvl="2">
      <w:start w:val="1"/>
      <w:numFmt w:val="bullet"/>
      <w:lvlText w:val="–"/>
      <w:lvlJc w:val="left"/>
      <w:pPr>
        <w:tabs>
          <w:tab w:val="num" w:pos="510"/>
        </w:tabs>
        <w:ind w:left="510" w:hanging="170"/>
      </w:pPr>
      <w:rPr>
        <w:rFonts w:hint="default"/>
        <w:color w:val="F37021" w:themeColor="tex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–"/>
      <w:lvlJc w:val="left"/>
      <w:pPr>
        <w:ind w:left="0" w:firstLine="0"/>
      </w:pPr>
      <w:rPr>
        <w:rFonts w:ascii="(none)" w:hAnsi="(none)" w:hint="default"/>
        <w:color w:val="auto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854256B"/>
    <w:multiLevelType w:val="hybridMultilevel"/>
    <w:tmpl w:val="6E38E02A"/>
    <w:lvl w:ilvl="0" w:tplc="02C455B4">
      <w:start w:val="1"/>
      <w:numFmt w:val="lowerLetter"/>
      <w:lvlText w:val="(%1)"/>
      <w:lvlJc w:val="left"/>
      <w:pPr>
        <w:ind w:left="10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7" w:hanging="360"/>
      </w:pPr>
    </w:lvl>
    <w:lvl w:ilvl="2" w:tplc="0809001B" w:tentative="1">
      <w:start w:val="1"/>
      <w:numFmt w:val="lowerRoman"/>
      <w:lvlText w:val="%3."/>
      <w:lvlJc w:val="right"/>
      <w:pPr>
        <w:ind w:left="2477" w:hanging="180"/>
      </w:pPr>
    </w:lvl>
    <w:lvl w:ilvl="3" w:tplc="0809000F" w:tentative="1">
      <w:start w:val="1"/>
      <w:numFmt w:val="decimal"/>
      <w:lvlText w:val="%4."/>
      <w:lvlJc w:val="left"/>
      <w:pPr>
        <w:ind w:left="3197" w:hanging="360"/>
      </w:pPr>
    </w:lvl>
    <w:lvl w:ilvl="4" w:tplc="08090019" w:tentative="1">
      <w:start w:val="1"/>
      <w:numFmt w:val="lowerLetter"/>
      <w:lvlText w:val="%5."/>
      <w:lvlJc w:val="left"/>
      <w:pPr>
        <w:ind w:left="3917" w:hanging="360"/>
      </w:pPr>
    </w:lvl>
    <w:lvl w:ilvl="5" w:tplc="0809001B" w:tentative="1">
      <w:start w:val="1"/>
      <w:numFmt w:val="lowerRoman"/>
      <w:lvlText w:val="%6."/>
      <w:lvlJc w:val="right"/>
      <w:pPr>
        <w:ind w:left="4637" w:hanging="180"/>
      </w:pPr>
    </w:lvl>
    <w:lvl w:ilvl="6" w:tplc="0809000F" w:tentative="1">
      <w:start w:val="1"/>
      <w:numFmt w:val="decimal"/>
      <w:lvlText w:val="%7."/>
      <w:lvlJc w:val="left"/>
      <w:pPr>
        <w:ind w:left="5357" w:hanging="360"/>
      </w:pPr>
    </w:lvl>
    <w:lvl w:ilvl="7" w:tplc="08090019" w:tentative="1">
      <w:start w:val="1"/>
      <w:numFmt w:val="lowerLetter"/>
      <w:lvlText w:val="%8."/>
      <w:lvlJc w:val="left"/>
      <w:pPr>
        <w:ind w:left="6077" w:hanging="360"/>
      </w:pPr>
    </w:lvl>
    <w:lvl w:ilvl="8" w:tplc="08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2" w15:restartNumberingAfterBreak="0">
    <w:nsid w:val="4A0744BE"/>
    <w:multiLevelType w:val="multilevel"/>
    <w:tmpl w:val="CE680AD6"/>
    <w:lvl w:ilvl="0">
      <w:start w:val="1"/>
      <w:numFmt w:val="bullet"/>
      <w:pStyle w:val="SymbolBullet1"/>
      <w:lvlText w:val="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F37021" w:themeColor="text2"/>
      </w:rPr>
    </w:lvl>
    <w:lvl w:ilvl="1">
      <w:start w:val="1"/>
      <w:numFmt w:val="bullet"/>
      <w:pStyle w:val="SymbolBullet2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F37021" w:themeColor="text2"/>
      </w:rPr>
    </w:lvl>
    <w:lvl w:ilvl="2">
      <w:start w:val="1"/>
      <w:numFmt w:val="bullet"/>
      <w:pStyle w:val="SymbolBullet3"/>
      <w:lvlText w:val="–"/>
      <w:lvlJc w:val="left"/>
      <w:pPr>
        <w:tabs>
          <w:tab w:val="num" w:pos="1021"/>
        </w:tabs>
        <w:ind w:left="1021" w:hanging="341"/>
      </w:pPr>
      <w:rPr>
        <w:rFonts w:ascii="(none)" w:hAnsi="(none)" w:hint="default"/>
        <w:color w:val="F37021" w:themeColor="tex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D9A56CA"/>
    <w:multiLevelType w:val="multilevel"/>
    <w:tmpl w:val="DA58E1E4"/>
    <w:name w:val="AppHeadList6"/>
    <w:numStyleLink w:val="AttListStyle"/>
  </w:abstractNum>
  <w:abstractNum w:abstractNumId="24" w15:restartNumberingAfterBreak="0">
    <w:nsid w:val="4F4B2B61"/>
    <w:multiLevelType w:val="hybridMultilevel"/>
    <w:tmpl w:val="6E38E02A"/>
    <w:lvl w:ilvl="0" w:tplc="02C455B4">
      <w:start w:val="1"/>
      <w:numFmt w:val="lowerLetter"/>
      <w:lvlText w:val="(%1)"/>
      <w:lvlJc w:val="left"/>
      <w:pPr>
        <w:ind w:left="10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7" w:hanging="360"/>
      </w:pPr>
    </w:lvl>
    <w:lvl w:ilvl="2" w:tplc="0809001B" w:tentative="1">
      <w:start w:val="1"/>
      <w:numFmt w:val="lowerRoman"/>
      <w:lvlText w:val="%3."/>
      <w:lvlJc w:val="right"/>
      <w:pPr>
        <w:ind w:left="2477" w:hanging="180"/>
      </w:pPr>
    </w:lvl>
    <w:lvl w:ilvl="3" w:tplc="0809000F" w:tentative="1">
      <w:start w:val="1"/>
      <w:numFmt w:val="decimal"/>
      <w:lvlText w:val="%4."/>
      <w:lvlJc w:val="left"/>
      <w:pPr>
        <w:ind w:left="3197" w:hanging="360"/>
      </w:pPr>
    </w:lvl>
    <w:lvl w:ilvl="4" w:tplc="08090019" w:tentative="1">
      <w:start w:val="1"/>
      <w:numFmt w:val="lowerLetter"/>
      <w:lvlText w:val="%5."/>
      <w:lvlJc w:val="left"/>
      <w:pPr>
        <w:ind w:left="3917" w:hanging="360"/>
      </w:pPr>
    </w:lvl>
    <w:lvl w:ilvl="5" w:tplc="0809001B" w:tentative="1">
      <w:start w:val="1"/>
      <w:numFmt w:val="lowerRoman"/>
      <w:lvlText w:val="%6."/>
      <w:lvlJc w:val="right"/>
      <w:pPr>
        <w:ind w:left="4637" w:hanging="180"/>
      </w:pPr>
    </w:lvl>
    <w:lvl w:ilvl="6" w:tplc="0809000F" w:tentative="1">
      <w:start w:val="1"/>
      <w:numFmt w:val="decimal"/>
      <w:lvlText w:val="%7."/>
      <w:lvlJc w:val="left"/>
      <w:pPr>
        <w:ind w:left="5357" w:hanging="360"/>
      </w:pPr>
    </w:lvl>
    <w:lvl w:ilvl="7" w:tplc="08090019" w:tentative="1">
      <w:start w:val="1"/>
      <w:numFmt w:val="lowerLetter"/>
      <w:lvlText w:val="%8."/>
      <w:lvlJc w:val="left"/>
      <w:pPr>
        <w:ind w:left="6077" w:hanging="360"/>
      </w:pPr>
    </w:lvl>
    <w:lvl w:ilvl="8" w:tplc="08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5" w15:restartNumberingAfterBreak="0">
    <w:nsid w:val="56FC55C6"/>
    <w:multiLevelType w:val="multilevel"/>
    <w:tmpl w:val="5FC8D434"/>
    <w:name w:val="SecHeadList2"/>
    <w:numStyleLink w:val="SecListStyle"/>
  </w:abstractNum>
  <w:abstractNum w:abstractNumId="26" w15:restartNumberingAfterBreak="0">
    <w:nsid w:val="5A06553F"/>
    <w:multiLevelType w:val="multilevel"/>
    <w:tmpl w:val="DA58E1E4"/>
    <w:name w:val="AppHeadList5"/>
    <w:numStyleLink w:val="AttListStyle"/>
  </w:abstractNum>
  <w:abstractNum w:abstractNumId="27" w15:restartNumberingAfterBreak="0">
    <w:nsid w:val="63823A03"/>
    <w:multiLevelType w:val="multilevel"/>
    <w:tmpl w:val="803ABF06"/>
    <w:styleLink w:val="TableFootnotesWide"/>
    <w:lvl w:ilvl="0">
      <w:start w:val="1"/>
      <w:numFmt w:val="decimal"/>
      <w:pStyle w:val="TableFootnoteWide"/>
      <w:lvlText w:val="%1"/>
      <w:lvlJc w:val="left"/>
      <w:pPr>
        <w:tabs>
          <w:tab w:val="num" w:pos="-1276"/>
        </w:tabs>
        <w:ind w:left="-1276" w:hanging="142"/>
      </w:pPr>
      <w:rPr>
        <w:rFonts w:hint="default"/>
        <w:color w:val="F37021" w:themeColor="text2"/>
        <w:vertAlign w:val="superscrip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7CB1257"/>
    <w:multiLevelType w:val="multilevel"/>
    <w:tmpl w:val="5FC8D434"/>
    <w:name w:val="SecHeadList3"/>
    <w:numStyleLink w:val="SecListStyle"/>
  </w:abstractNum>
  <w:abstractNum w:abstractNumId="29" w15:restartNumberingAfterBreak="0">
    <w:nsid w:val="6EE3444F"/>
    <w:multiLevelType w:val="multilevel"/>
    <w:tmpl w:val="2812832A"/>
    <w:lvl w:ilvl="0">
      <w:start w:val="1"/>
      <w:numFmt w:val="bullet"/>
      <w:pStyle w:val="TableBullet1"/>
      <w:lvlText w:val=""/>
      <w:lvlJc w:val="left"/>
      <w:pPr>
        <w:tabs>
          <w:tab w:val="num" w:pos="170"/>
        </w:tabs>
        <w:ind w:left="170" w:hanging="170"/>
      </w:pPr>
      <w:rPr>
        <w:rFonts w:ascii="Wingdings 2" w:hAnsi="Wingdings 2" w:cs="Wingdings 2" w:hint="default"/>
        <w:color w:val="000000" w:themeColor="text1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340"/>
        </w:tabs>
        <w:ind w:left="340" w:hanging="170"/>
      </w:pPr>
      <w:rPr>
        <w:rFonts w:hint="default"/>
        <w:color w:val="000000" w:themeColor="text1"/>
      </w:rPr>
    </w:lvl>
    <w:lvl w:ilvl="2">
      <w:start w:val="1"/>
      <w:numFmt w:val="bullet"/>
      <w:pStyle w:val="TableBullet3"/>
      <w:lvlText w:val="–"/>
      <w:lvlJc w:val="left"/>
      <w:pPr>
        <w:tabs>
          <w:tab w:val="num" w:pos="510"/>
        </w:tabs>
        <w:ind w:left="510" w:hanging="170"/>
      </w:pPr>
      <w:rPr>
        <w:rFonts w:hint="default"/>
        <w:color w:val="000000" w:themeColor="tex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–"/>
      <w:lvlJc w:val="left"/>
      <w:pPr>
        <w:ind w:left="0" w:firstLine="0"/>
      </w:pPr>
      <w:rPr>
        <w:rFonts w:ascii="(none)" w:hAnsi="(none)" w:hint="default"/>
        <w:color w:val="auto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49F35D5"/>
    <w:multiLevelType w:val="hybridMultilevel"/>
    <w:tmpl w:val="6E38E02A"/>
    <w:lvl w:ilvl="0" w:tplc="02C455B4">
      <w:start w:val="1"/>
      <w:numFmt w:val="lowerLetter"/>
      <w:lvlText w:val="(%1)"/>
      <w:lvlJc w:val="left"/>
      <w:pPr>
        <w:ind w:left="10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7" w:hanging="360"/>
      </w:pPr>
    </w:lvl>
    <w:lvl w:ilvl="2" w:tplc="0809001B" w:tentative="1">
      <w:start w:val="1"/>
      <w:numFmt w:val="lowerRoman"/>
      <w:lvlText w:val="%3."/>
      <w:lvlJc w:val="right"/>
      <w:pPr>
        <w:ind w:left="2477" w:hanging="180"/>
      </w:pPr>
    </w:lvl>
    <w:lvl w:ilvl="3" w:tplc="0809000F" w:tentative="1">
      <w:start w:val="1"/>
      <w:numFmt w:val="decimal"/>
      <w:lvlText w:val="%4."/>
      <w:lvlJc w:val="left"/>
      <w:pPr>
        <w:ind w:left="3197" w:hanging="360"/>
      </w:pPr>
    </w:lvl>
    <w:lvl w:ilvl="4" w:tplc="08090019" w:tentative="1">
      <w:start w:val="1"/>
      <w:numFmt w:val="lowerLetter"/>
      <w:lvlText w:val="%5."/>
      <w:lvlJc w:val="left"/>
      <w:pPr>
        <w:ind w:left="3917" w:hanging="360"/>
      </w:pPr>
    </w:lvl>
    <w:lvl w:ilvl="5" w:tplc="0809001B" w:tentative="1">
      <w:start w:val="1"/>
      <w:numFmt w:val="lowerRoman"/>
      <w:lvlText w:val="%6."/>
      <w:lvlJc w:val="right"/>
      <w:pPr>
        <w:ind w:left="4637" w:hanging="180"/>
      </w:pPr>
    </w:lvl>
    <w:lvl w:ilvl="6" w:tplc="0809000F" w:tentative="1">
      <w:start w:val="1"/>
      <w:numFmt w:val="decimal"/>
      <w:lvlText w:val="%7."/>
      <w:lvlJc w:val="left"/>
      <w:pPr>
        <w:ind w:left="5357" w:hanging="360"/>
      </w:pPr>
    </w:lvl>
    <w:lvl w:ilvl="7" w:tplc="08090019" w:tentative="1">
      <w:start w:val="1"/>
      <w:numFmt w:val="lowerLetter"/>
      <w:lvlText w:val="%8."/>
      <w:lvlJc w:val="left"/>
      <w:pPr>
        <w:ind w:left="6077" w:hanging="360"/>
      </w:pPr>
    </w:lvl>
    <w:lvl w:ilvl="8" w:tplc="08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1" w15:restartNumberingAfterBreak="0">
    <w:nsid w:val="796A3518"/>
    <w:multiLevelType w:val="multilevel"/>
    <w:tmpl w:val="4120BB82"/>
    <w:lvl w:ilvl="0">
      <w:start w:val="1"/>
      <w:numFmt w:val="decimal"/>
      <w:pStyle w:val="Alpha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color w:val="F37021" w:themeColor="text2"/>
      </w:rPr>
    </w:lvl>
    <w:lvl w:ilvl="1">
      <w:start w:val="1"/>
      <w:numFmt w:val="lowerLetter"/>
      <w:pStyle w:val="Alpha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olor w:val="F37021" w:themeColor="text2"/>
      </w:rPr>
    </w:lvl>
    <w:lvl w:ilvl="2">
      <w:start w:val="1"/>
      <w:numFmt w:val="lowerRoman"/>
      <w:pStyle w:val="AlphaNumBullet3"/>
      <w:lvlText w:val="%3."/>
      <w:lvlJc w:val="left"/>
      <w:pPr>
        <w:tabs>
          <w:tab w:val="num" w:pos="1021"/>
        </w:tabs>
        <w:ind w:left="1021" w:hanging="341"/>
      </w:pPr>
      <w:rPr>
        <w:rFonts w:hint="default"/>
        <w:color w:val="F37021" w:themeColor="tex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BEC5CE6"/>
    <w:multiLevelType w:val="multilevel"/>
    <w:tmpl w:val="DE6EBBDE"/>
    <w:styleLink w:val="TableFootnotes"/>
    <w:lvl w:ilvl="0">
      <w:start w:val="1"/>
      <w:numFmt w:val="decimal"/>
      <w:pStyle w:val="TableFootnote"/>
      <w:lvlText w:val="%1"/>
      <w:lvlJc w:val="left"/>
      <w:pPr>
        <w:tabs>
          <w:tab w:val="num" w:pos="142"/>
        </w:tabs>
        <w:ind w:left="142" w:hanging="142"/>
      </w:pPr>
      <w:rPr>
        <w:rFonts w:hint="default"/>
        <w:color w:val="F37021" w:themeColor="text2"/>
        <w:vertAlign w:val="superscrip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CFD55A4"/>
    <w:multiLevelType w:val="hybridMultilevel"/>
    <w:tmpl w:val="75969F96"/>
    <w:lvl w:ilvl="0" w:tplc="C734AC74">
      <w:start w:val="1"/>
      <w:numFmt w:val="decimal"/>
      <w:lvlText w:val="%1"/>
      <w:lvlJc w:val="left"/>
      <w:pPr>
        <w:ind w:left="1069" w:hanging="360"/>
      </w:pPr>
      <w:rPr>
        <w:rFonts w:hint="default"/>
        <w:color w:val="F37021" w:themeColor="text2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227451238">
    <w:abstractNumId w:val="14"/>
  </w:num>
  <w:num w:numId="2" w16cid:durableId="1789350362">
    <w:abstractNumId w:val="10"/>
  </w:num>
  <w:num w:numId="3" w16cid:durableId="177473316">
    <w:abstractNumId w:val="22"/>
  </w:num>
  <w:num w:numId="4" w16cid:durableId="1119108521">
    <w:abstractNumId w:val="31"/>
  </w:num>
  <w:num w:numId="5" w16cid:durableId="427039516">
    <w:abstractNumId w:val="12"/>
  </w:num>
  <w:num w:numId="6" w16cid:durableId="98912917">
    <w:abstractNumId w:val="29"/>
  </w:num>
  <w:num w:numId="7" w16cid:durableId="8800975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10218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2198914">
    <w:abstractNumId w:val="28"/>
  </w:num>
  <w:num w:numId="10" w16cid:durableId="1381637039">
    <w:abstractNumId w:val="15"/>
  </w:num>
  <w:num w:numId="11" w16cid:durableId="1890803487">
    <w:abstractNumId w:val="24"/>
  </w:num>
  <w:num w:numId="12" w16cid:durableId="76170819">
    <w:abstractNumId w:val="21"/>
  </w:num>
  <w:num w:numId="13" w16cid:durableId="617953767">
    <w:abstractNumId w:val="9"/>
  </w:num>
  <w:num w:numId="14" w16cid:durableId="406460900">
    <w:abstractNumId w:val="7"/>
  </w:num>
  <w:num w:numId="15" w16cid:durableId="1106316164">
    <w:abstractNumId w:val="6"/>
  </w:num>
  <w:num w:numId="16" w16cid:durableId="1158495693">
    <w:abstractNumId w:val="5"/>
  </w:num>
  <w:num w:numId="17" w16cid:durableId="1227187724">
    <w:abstractNumId w:val="4"/>
  </w:num>
  <w:num w:numId="18" w16cid:durableId="958268903">
    <w:abstractNumId w:val="8"/>
  </w:num>
  <w:num w:numId="19" w16cid:durableId="1853494025">
    <w:abstractNumId w:val="3"/>
  </w:num>
  <w:num w:numId="20" w16cid:durableId="780298470">
    <w:abstractNumId w:val="2"/>
  </w:num>
  <w:num w:numId="21" w16cid:durableId="1838111348">
    <w:abstractNumId w:val="1"/>
  </w:num>
  <w:num w:numId="22" w16cid:durableId="734401755">
    <w:abstractNumId w:val="0"/>
  </w:num>
  <w:num w:numId="23" w16cid:durableId="1120032532">
    <w:abstractNumId w:val="30"/>
  </w:num>
  <w:num w:numId="24" w16cid:durableId="2055962244">
    <w:abstractNumId w:val="11"/>
  </w:num>
  <w:num w:numId="25" w16cid:durableId="1376661985">
    <w:abstractNumId w:val="16"/>
  </w:num>
  <w:num w:numId="26" w16cid:durableId="72168195">
    <w:abstractNumId w:val="18"/>
    <w:lvlOverride w:ilvl="0">
      <w:lvl w:ilvl="0">
        <w:start w:val="1"/>
        <w:numFmt w:val="upperLetter"/>
        <w:lvlText w:val="Appendix %1"/>
        <w:lvlJc w:val="left"/>
        <w:pPr>
          <w:tabs>
            <w:tab w:val="num" w:pos="2693"/>
          </w:tabs>
          <w:ind w:left="2693" w:hanging="2693"/>
        </w:pPr>
        <w:rPr>
          <w:rFonts w:hint="default"/>
        </w:rPr>
      </w:lvl>
    </w:lvlOverride>
  </w:num>
  <w:num w:numId="27" w16cid:durableId="128674223">
    <w:abstractNumId w:val="33"/>
  </w:num>
  <w:num w:numId="28" w16cid:durableId="205412178">
    <w:abstractNumId w:val="19"/>
  </w:num>
  <w:num w:numId="29" w16cid:durableId="1351567920">
    <w:abstractNumId w:val="20"/>
  </w:num>
  <w:num w:numId="30" w16cid:durableId="1732772934">
    <w:abstractNumId w:val="17"/>
  </w:num>
  <w:num w:numId="31" w16cid:durableId="477306178">
    <w:abstractNumId w:val="13"/>
  </w:num>
  <w:num w:numId="32" w16cid:durableId="1053626364">
    <w:abstractNumId w:val="26"/>
  </w:num>
  <w:num w:numId="33" w16cid:durableId="1665278926">
    <w:abstractNumId w:val="23"/>
  </w:num>
  <w:num w:numId="34" w16cid:durableId="1697536165">
    <w:abstractNumId w:val="32"/>
  </w:num>
  <w:num w:numId="35" w16cid:durableId="886066287">
    <w:abstractNumId w:val="32"/>
  </w:num>
  <w:num w:numId="36" w16cid:durableId="477111104">
    <w:abstractNumId w:val="27"/>
  </w:num>
  <w:num w:numId="37" w16cid:durableId="13476278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7"/>
    <w:rsid w:val="00002D04"/>
    <w:rsid w:val="00003C52"/>
    <w:rsid w:val="00006C08"/>
    <w:rsid w:val="00010043"/>
    <w:rsid w:val="00012D2D"/>
    <w:rsid w:val="00023F04"/>
    <w:rsid w:val="000262B1"/>
    <w:rsid w:val="00053CDF"/>
    <w:rsid w:val="00053DFA"/>
    <w:rsid w:val="0005507B"/>
    <w:rsid w:val="00055EEE"/>
    <w:rsid w:val="00056E27"/>
    <w:rsid w:val="00057EAC"/>
    <w:rsid w:val="000632BA"/>
    <w:rsid w:val="000636B3"/>
    <w:rsid w:val="00065ED2"/>
    <w:rsid w:val="00066A22"/>
    <w:rsid w:val="000673B6"/>
    <w:rsid w:val="00070073"/>
    <w:rsid w:val="000702C7"/>
    <w:rsid w:val="0007353A"/>
    <w:rsid w:val="00081B95"/>
    <w:rsid w:val="00082722"/>
    <w:rsid w:val="00082BC3"/>
    <w:rsid w:val="00085217"/>
    <w:rsid w:val="000905A9"/>
    <w:rsid w:val="00093BF7"/>
    <w:rsid w:val="00096713"/>
    <w:rsid w:val="000A44B9"/>
    <w:rsid w:val="000B2A13"/>
    <w:rsid w:val="000B2CB2"/>
    <w:rsid w:val="000B2E4B"/>
    <w:rsid w:val="000C3C1D"/>
    <w:rsid w:val="000C4FB9"/>
    <w:rsid w:val="000C717B"/>
    <w:rsid w:val="000D61C2"/>
    <w:rsid w:val="000D7F02"/>
    <w:rsid w:val="000E0B25"/>
    <w:rsid w:val="000F2848"/>
    <w:rsid w:val="000F39D2"/>
    <w:rsid w:val="00107540"/>
    <w:rsid w:val="00111DCF"/>
    <w:rsid w:val="00112564"/>
    <w:rsid w:val="00113246"/>
    <w:rsid w:val="00115117"/>
    <w:rsid w:val="00117EB4"/>
    <w:rsid w:val="00125F4C"/>
    <w:rsid w:val="00131BA6"/>
    <w:rsid w:val="00142451"/>
    <w:rsid w:val="00151C58"/>
    <w:rsid w:val="00153CA5"/>
    <w:rsid w:val="001544FD"/>
    <w:rsid w:val="00154AAF"/>
    <w:rsid w:val="0015561B"/>
    <w:rsid w:val="00163516"/>
    <w:rsid w:val="00167D15"/>
    <w:rsid w:val="001716DB"/>
    <w:rsid w:val="00175EE4"/>
    <w:rsid w:val="00193F7B"/>
    <w:rsid w:val="001960BC"/>
    <w:rsid w:val="001A1611"/>
    <w:rsid w:val="001A195E"/>
    <w:rsid w:val="001A1C14"/>
    <w:rsid w:val="001B2BBB"/>
    <w:rsid w:val="001B4B55"/>
    <w:rsid w:val="001C0C0C"/>
    <w:rsid w:val="001C2B87"/>
    <w:rsid w:val="001C6A87"/>
    <w:rsid w:val="001D6472"/>
    <w:rsid w:val="001D7F2A"/>
    <w:rsid w:val="001E003D"/>
    <w:rsid w:val="001E10A9"/>
    <w:rsid w:val="001E17D6"/>
    <w:rsid w:val="001F2C07"/>
    <w:rsid w:val="001F401C"/>
    <w:rsid w:val="002007E2"/>
    <w:rsid w:val="00200AA6"/>
    <w:rsid w:val="0020168D"/>
    <w:rsid w:val="0020213B"/>
    <w:rsid w:val="00204ADD"/>
    <w:rsid w:val="00207AE0"/>
    <w:rsid w:val="00207D65"/>
    <w:rsid w:val="002136E6"/>
    <w:rsid w:val="00214CA9"/>
    <w:rsid w:val="002157C6"/>
    <w:rsid w:val="00221BAD"/>
    <w:rsid w:val="00226F09"/>
    <w:rsid w:val="00227237"/>
    <w:rsid w:val="00230604"/>
    <w:rsid w:val="00231F6E"/>
    <w:rsid w:val="00235868"/>
    <w:rsid w:val="00236B44"/>
    <w:rsid w:val="002370BF"/>
    <w:rsid w:val="00242A51"/>
    <w:rsid w:val="00242EA7"/>
    <w:rsid w:val="00243A30"/>
    <w:rsid w:val="00256927"/>
    <w:rsid w:val="002572B9"/>
    <w:rsid w:val="00257B2B"/>
    <w:rsid w:val="002667CF"/>
    <w:rsid w:val="00271B13"/>
    <w:rsid w:val="00277504"/>
    <w:rsid w:val="00277A17"/>
    <w:rsid w:val="00280055"/>
    <w:rsid w:val="00280913"/>
    <w:rsid w:val="00294D79"/>
    <w:rsid w:val="002957EE"/>
    <w:rsid w:val="002A1099"/>
    <w:rsid w:val="002C3D9D"/>
    <w:rsid w:val="002C6E59"/>
    <w:rsid w:val="002C7316"/>
    <w:rsid w:val="002D2A5A"/>
    <w:rsid w:val="002D4A36"/>
    <w:rsid w:val="002D6ED2"/>
    <w:rsid w:val="002E33BC"/>
    <w:rsid w:val="002E6309"/>
    <w:rsid w:val="002F18A0"/>
    <w:rsid w:val="00300211"/>
    <w:rsid w:val="00302594"/>
    <w:rsid w:val="0030518A"/>
    <w:rsid w:val="00321091"/>
    <w:rsid w:val="0032360D"/>
    <w:rsid w:val="00323EE5"/>
    <w:rsid w:val="00325644"/>
    <w:rsid w:val="00355EEC"/>
    <w:rsid w:val="00360126"/>
    <w:rsid w:val="0036472E"/>
    <w:rsid w:val="00377064"/>
    <w:rsid w:val="00381049"/>
    <w:rsid w:val="003873BA"/>
    <w:rsid w:val="003944B5"/>
    <w:rsid w:val="003A65E5"/>
    <w:rsid w:val="003A720D"/>
    <w:rsid w:val="003B29FE"/>
    <w:rsid w:val="003B2F3E"/>
    <w:rsid w:val="003B6A84"/>
    <w:rsid w:val="003B6AB3"/>
    <w:rsid w:val="003C7FB8"/>
    <w:rsid w:val="003D6521"/>
    <w:rsid w:val="003D70CB"/>
    <w:rsid w:val="003E6DD4"/>
    <w:rsid w:val="003F3427"/>
    <w:rsid w:val="003F70B7"/>
    <w:rsid w:val="00400BE9"/>
    <w:rsid w:val="00402DB6"/>
    <w:rsid w:val="004045E7"/>
    <w:rsid w:val="00407C0E"/>
    <w:rsid w:val="004137A3"/>
    <w:rsid w:val="00422128"/>
    <w:rsid w:val="00424765"/>
    <w:rsid w:val="00424B75"/>
    <w:rsid w:val="00432537"/>
    <w:rsid w:val="00432C39"/>
    <w:rsid w:val="00434174"/>
    <w:rsid w:val="004456F4"/>
    <w:rsid w:val="00445F02"/>
    <w:rsid w:val="00447053"/>
    <w:rsid w:val="00460BB0"/>
    <w:rsid w:val="00477779"/>
    <w:rsid w:val="00481E25"/>
    <w:rsid w:val="00487BD8"/>
    <w:rsid w:val="004972C1"/>
    <w:rsid w:val="004A05D7"/>
    <w:rsid w:val="004A14C9"/>
    <w:rsid w:val="004A6091"/>
    <w:rsid w:val="004B0730"/>
    <w:rsid w:val="004B423C"/>
    <w:rsid w:val="004B4A8D"/>
    <w:rsid w:val="004C49DE"/>
    <w:rsid w:val="004D0E52"/>
    <w:rsid w:val="004D17B3"/>
    <w:rsid w:val="004D7687"/>
    <w:rsid w:val="004E0288"/>
    <w:rsid w:val="004E06AA"/>
    <w:rsid w:val="004F1200"/>
    <w:rsid w:val="004F126F"/>
    <w:rsid w:val="004F6087"/>
    <w:rsid w:val="004F731C"/>
    <w:rsid w:val="00526601"/>
    <w:rsid w:val="00535017"/>
    <w:rsid w:val="00536365"/>
    <w:rsid w:val="00537DCC"/>
    <w:rsid w:val="0054388D"/>
    <w:rsid w:val="00544BA3"/>
    <w:rsid w:val="00547B3D"/>
    <w:rsid w:val="005508A1"/>
    <w:rsid w:val="00563E78"/>
    <w:rsid w:val="00574409"/>
    <w:rsid w:val="00586C09"/>
    <w:rsid w:val="00592069"/>
    <w:rsid w:val="00592FB8"/>
    <w:rsid w:val="00594F12"/>
    <w:rsid w:val="005A39FF"/>
    <w:rsid w:val="005A4AF7"/>
    <w:rsid w:val="005B1F70"/>
    <w:rsid w:val="005C31B9"/>
    <w:rsid w:val="005C4D5B"/>
    <w:rsid w:val="005C5251"/>
    <w:rsid w:val="005C62BC"/>
    <w:rsid w:val="005D0FE5"/>
    <w:rsid w:val="005D34D0"/>
    <w:rsid w:val="005D40A4"/>
    <w:rsid w:val="005D69A2"/>
    <w:rsid w:val="005E4F74"/>
    <w:rsid w:val="005E74BB"/>
    <w:rsid w:val="005F049B"/>
    <w:rsid w:val="005F4DDA"/>
    <w:rsid w:val="00600525"/>
    <w:rsid w:val="006025F5"/>
    <w:rsid w:val="0060381F"/>
    <w:rsid w:val="006159B6"/>
    <w:rsid w:val="0063067F"/>
    <w:rsid w:val="00635882"/>
    <w:rsid w:val="00637DB8"/>
    <w:rsid w:val="00642A51"/>
    <w:rsid w:val="006470C6"/>
    <w:rsid w:val="006478E3"/>
    <w:rsid w:val="00647A1F"/>
    <w:rsid w:val="006507E5"/>
    <w:rsid w:val="00650B63"/>
    <w:rsid w:val="00660747"/>
    <w:rsid w:val="00666FF6"/>
    <w:rsid w:val="006703A7"/>
    <w:rsid w:val="0068049B"/>
    <w:rsid w:val="00680738"/>
    <w:rsid w:val="006833EB"/>
    <w:rsid w:val="006877F7"/>
    <w:rsid w:val="00687F3F"/>
    <w:rsid w:val="006A3B60"/>
    <w:rsid w:val="006A427E"/>
    <w:rsid w:val="006A667B"/>
    <w:rsid w:val="006B1C93"/>
    <w:rsid w:val="006C544F"/>
    <w:rsid w:val="006D100C"/>
    <w:rsid w:val="006E13ED"/>
    <w:rsid w:val="006E1D76"/>
    <w:rsid w:val="006E464B"/>
    <w:rsid w:val="006E4A42"/>
    <w:rsid w:val="006F23BA"/>
    <w:rsid w:val="0070018A"/>
    <w:rsid w:val="007054A8"/>
    <w:rsid w:val="00705C0F"/>
    <w:rsid w:val="0071759C"/>
    <w:rsid w:val="00726414"/>
    <w:rsid w:val="0072693E"/>
    <w:rsid w:val="007344DB"/>
    <w:rsid w:val="00740594"/>
    <w:rsid w:val="00750735"/>
    <w:rsid w:val="00751053"/>
    <w:rsid w:val="007552E1"/>
    <w:rsid w:val="0076408F"/>
    <w:rsid w:val="00770007"/>
    <w:rsid w:val="00774198"/>
    <w:rsid w:val="00775A32"/>
    <w:rsid w:val="00776791"/>
    <w:rsid w:val="00780CD6"/>
    <w:rsid w:val="00791AC3"/>
    <w:rsid w:val="00791D05"/>
    <w:rsid w:val="00791FC1"/>
    <w:rsid w:val="00793288"/>
    <w:rsid w:val="007A2987"/>
    <w:rsid w:val="007A67AB"/>
    <w:rsid w:val="007B15C6"/>
    <w:rsid w:val="007B24DD"/>
    <w:rsid w:val="007B4DA6"/>
    <w:rsid w:val="007B4EB7"/>
    <w:rsid w:val="007C0FFB"/>
    <w:rsid w:val="007C4DF9"/>
    <w:rsid w:val="007D0B4E"/>
    <w:rsid w:val="007D289B"/>
    <w:rsid w:val="007E2072"/>
    <w:rsid w:val="007E5C97"/>
    <w:rsid w:val="007E7D53"/>
    <w:rsid w:val="007F01CB"/>
    <w:rsid w:val="007F53D4"/>
    <w:rsid w:val="007F699F"/>
    <w:rsid w:val="008040E6"/>
    <w:rsid w:val="00810B21"/>
    <w:rsid w:val="00814C9F"/>
    <w:rsid w:val="008151E6"/>
    <w:rsid w:val="0081628F"/>
    <w:rsid w:val="008211A6"/>
    <w:rsid w:val="00832F0F"/>
    <w:rsid w:val="00834B4E"/>
    <w:rsid w:val="00840341"/>
    <w:rsid w:val="008452EF"/>
    <w:rsid w:val="0085655B"/>
    <w:rsid w:val="008608E3"/>
    <w:rsid w:val="008632A6"/>
    <w:rsid w:val="0086366B"/>
    <w:rsid w:val="00866895"/>
    <w:rsid w:val="00867C06"/>
    <w:rsid w:val="008730EA"/>
    <w:rsid w:val="0087461C"/>
    <w:rsid w:val="0087528D"/>
    <w:rsid w:val="0088106D"/>
    <w:rsid w:val="00885B84"/>
    <w:rsid w:val="0089071C"/>
    <w:rsid w:val="00892790"/>
    <w:rsid w:val="008A260D"/>
    <w:rsid w:val="008A4061"/>
    <w:rsid w:val="008A6023"/>
    <w:rsid w:val="008A7883"/>
    <w:rsid w:val="008B5E72"/>
    <w:rsid w:val="008B62D1"/>
    <w:rsid w:val="008B7DE8"/>
    <w:rsid w:val="008C08AB"/>
    <w:rsid w:val="008C36DB"/>
    <w:rsid w:val="008E33F8"/>
    <w:rsid w:val="008F44E3"/>
    <w:rsid w:val="008F6A64"/>
    <w:rsid w:val="008F7AEA"/>
    <w:rsid w:val="00904E76"/>
    <w:rsid w:val="009050F8"/>
    <w:rsid w:val="009053AB"/>
    <w:rsid w:val="0091169F"/>
    <w:rsid w:val="009127E0"/>
    <w:rsid w:val="00914354"/>
    <w:rsid w:val="00917F86"/>
    <w:rsid w:val="00933BD6"/>
    <w:rsid w:val="00935538"/>
    <w:rsid w:val="009414AD"/>
    <w:rsid w:val="00942D2F"/>
    <w:rsid w:val="0094300B"/>
    <w:rsid w:val="009549B3"/>
    <w:rsid w:val="00961123"/>
    <w:rsid w:val="009713AD"/>
    <w:rsid w:val="009718C0"/>
    <w:rsid w:val="00975F58"/>
    <w:rsid w:val="00982E4D"/>
    <w:rsid w:val="00984FB2"/>
    <w:rsid w:val="00985A62"/>
    <w:rsid w:val="0099119C"/>
    <w:rsid w:val="009923CC"/>
    <w:rsid w:val="00993524"/>
    <w:rsid w:val="00994480"/>
    <w:rsid w:val="009965D3"/>
    <w:rsid w:val="00996BA0"/>
    <w:rsid w:val="009B07BD"/>
    <w:rsid w:val="009B31CE"/>
    <w:rsid w:val="009B7D09"/>
    <w:rsid w:val="009C19B0"/>
    <w:rsid w:val="009D04B5"/>
    <w:rsid w:val="009D3DA6"/>
    <w:rsid w:val="009D6E4B"/>
    <w:rsid w:val="009E2061"/>
    <w:rsid w:val="009E4CEC"/>
    <w:rsid w:val="009F380F"/>
    <w:rsid w:val="009F5297"/>
    <w:rsid w:val="009F7E12"/>
    <w:rsid w:val="00A02489"/>
    <w:rsid w:val="00A07C17"/>
    <w:rsid w:val="00A27078"/>
    <w:rsid w:val="00A27BAD"/>
    <w:rsid w:val="00A32825"/>
    <w:rsid w:val="00A3465F"/>
    <w:rsid w:val="00A428EA"/>
    <w:rsid w:val="00A5429C"/>
    <w:rsid w:val="00A55B5C"/>
    <w:rsid w:val="00A631AC"/>
    <w:rsid w:val="00A6379D"/>
    <w:rsid w:val="00A65BF4"/>
    <w:rsid w:val="00A66736"/>
    <w:rsid w:val="00A67B0C"/>
    <w:rsid w:val="00A7135D"/>
    <w:rsid w:val="00A76712"/>
    <w:rsid w:val="00A82A2D"/>
    <w:rsid w:val="00A835DE"/>
    <w:rsid w:val="00A94A08"/>
    <w:rsid w:val="00A95073"/>
    <w:rsid w:val="00A96595"/>
    <w:rsid w:val="00AA5BC6"/>
    <w:rsid w:val="00AB09CA"/>
    <w:rsid w:val="00AC469E"/>
    <w:rsid w:val="00AC49C5"/>
    <w:rsid w:val="00AC5267"/>
    <w:rsid w:val="00AC535E"/>
    <w:rsid w:val="00AF4853"/>
    <w:rsid w:val="00B024E0"/>
    <w:rsid w:val="00B0601C"/>
    <w:rsid w:val="00B06362"/>
    <w:rsid w:val="00B0641F"/>
    <w:rsid w:val="00B064D8"/>
    <w:rsid w:val="00B12E5C"/>
    <w:rsid w:val="00B15AE2"/>
    <w:rsid w:val="00B21EB4"/>
    <w:rsid w:val="00B27C95"/>
    <w:rsid w:val="00B31C66"/>
    <w:rsid w:val="00B35592"/>
    <w:rsid w:val="00B573BC"/>
    <w:rsid w:val="00B6268B"/>
    <w:rsid w:val="00B63A98"/>
    <w:rsid w:val="00B7403B"/>
    <w:rsid w:val="00B807A0"/>
    <w:rsid w:val="00B8573F"/>
    <w:rsid w:val="00B9148A"/>
    <w:rsid w:val="00B93901"/>
    <w:rsid w:val="00B96DA7"/>
    <w:rsid w:val="00BC0115"/>
    <w:rsid w:val="00BC5449"/>
    <w:rsid w:val="00BC7673"/>
    <w:rsid w:val="00BD2C23"/>
    <w:rsid w:val="00BD7C13"/>
    <w:rsid w:val="00BE14EB"/>
    <w:rsid w:val="00BE3C24"/>
    <w:rsid w:val="00BE4D2F"/>
    <w:rsid w:val="00BE5257"/>
    <w:rsid w:val="00C06C69"/>
    <w:rsid w:val="00C120ED"/>
    <w:rsid w:val="00C120F3"/>
    <w:rsid w:val="00C12660"/>
    <w:rsid w:val="00C13505"/>
    <w:rsid w:val="00C15693"/>
    <w:rsid w:val="00C15C27"/>
    <w:rsid w:val="00C15F90"/>
    <w:rsid w:val="00C22332"/>
    <w:rsid w:val="00C27514"/>
    <w:rsid w:val="00C30F54"/>
    <w:rsid w:val="00C33CA3"/>
    <w:rsid w:val="00C34486"/>
    <w:rsid w:val="00C348D7"/>
    <w:rsid w:val="00C40EF8"/>
    <w:rsid w:val="00C42AFB"/>
    <w:rsid w:val="00C4378D"/>
    <w:rsid w:val="00C5295A"/>
    <w:rsid w:val="00C53DBC"/>
    <w:rsid w:val="00C56B5F"/>
    <w:rsid w:val="00C57605"/>
    <w:rsid w:val="00C63706"/>
    <w:rsid w:val="00C63B38"/>
    <w:rsid w:val="00C6420F"/>
    <w:rsid w:val="00C644C1"/>
    <w:rsid w:val="00C64B3A"/>
    <w:rsid w:val="00C6501C"/>
    <w:rsid w:val="00C74ADC"/>
    <w:rsid w:val="00C750CD"/>
    <w:rsid w:val="00C765D7"/>
    <w:rsid w:val="00C814B6"/>
    <w:rsid w:val="00C85A4F"/>
    <w:rsid w:val="00C97561"/>
    <w:rsid w:val="00CA01B7"/>
    <w:rsid w:val="00CA0979"/>
    <w:rsid w:val="00CA51FD"/>
    <w:rsid w:val="00CB697B"/>
    <w:rsid w:val="00CC038C"/>
    <w:rsid w:val="00CC23BA"/>
    <w:rsid w:val="00CC5221"/>
    <w:rsid w:val="00CD34D4"/>
    <w:rsid w:val="00CD4E39"/>
    <w:rsid w:val="00CD68A3"/>
    <w:rsid w:val="00CD718E"/>
    <w:rsid w:val="00CE0500"/>
    <w:rsid w:val="00CE0B7F"/>
    <w:rsid w:val="00CE1D03"/>
    <w:rsid w:val="00CE4E5E"/>
    <w:rsid w:val="00CE5FAA"/>
    <w:rsid w:val="00CE64C5"/>
    <w:rsid w:val="00CF0D1F"/>
    <w:rsid w:val="00CF2709"/>
    <w:rsid w:val="00CF6EAF"/>
    <w:rsid w:val="00D041E1"/>
    <w:rsid w:val="00D10F29"/>
    <w:rsid w:val="00D12AE6"/>
    <w:rsid w:val="00D2730F"/>
    <w:rsid w:val="00D27607"/>
    <w:rsid w:val="00D27EBE"/>
    <w:rsid w:val="00D32C0A"/>
    <w:rsid w:val="00D62706"/>
    <w:rsid w:val="00D6650B"/>
    <w:rsid w:val="00D735A9"/>
    <w:rsid w:val="00D77400"/>
    <w:rsid w:val="00D77CE6"/>
    <w:rsid w:val="00D80C34"/>
    <w:rsid w:val="00D826BE"/>
    <w:rsid w:val="00D8282B"/>
    <w:rsid w:val="00D94D37"/>
    <w:rsid w:val="00DA00BB"/>
    <w:rsid w:val="00DA1216"/>
    <w:rsid w:val="00DB301A"/>
    <w:rsid w:val="00DB69B2"/>
    <w:rsid w:val="00DD1F85"/>
    <w:rsid w:val="00DD3918"/>
    <w:rsid w:val="00DD4F80"/>
    <w:rsid w:val="00DD5907"/>
    <w:rsid w:val="00DE0C74"/>
    <w:rsid w:val="00DE2178"/>
    <w:rsid w:val="00DE3C57"/>
    <w:rsid w:val="00DE7D52"/>
    <w:rsid w:val="00DF0057"/>
    <w:rsid w:val="00DF20F4"/>
    <w:rsid w:val="00E15C95"/>
    <w:rsid w:val="00E23417"/>
    <w:rsid w:val="00E24021"/>
    <w:rsid w:val="00E252FF"/>
    <w:rsid w:val="00E3591D"/>
    <w:rsid w:val="00E35F72"/>
    <w:rsid w:val="00E51686"/>
    <w:rsid w:val="00E569A2"/>
    <w:rsid w:val="00E56A89"/>
    <w:rsid w:val="00E56D80"/>
    <w:rsid w:val="00E603B4"/>
    <w:rsid w:val="00E633CD"/>
    <w:rsid w:val="00E718C2"/>
    <w:rsid w:val="00E81D22"/>
    <w:rsid w:val="00E82D07"/>
    <w:rsid w:val="00E83B6E"/>
    <w:rsid w:val="00E86EFC"/>
    <w:rsid w:val="00E91125"/>
    <w:rsid w:val="00E92BA7"/>
    <w:rsid w:val="00E934FA"/>
    <w:rsid w:val="00E94FF8"/>
    <w:rsid w:val="00EA5EC7"/>
    <w:rsid w:val="00EB20D9"/>
    <w:rsid w:val="00EB416C"/>
    <w:rsid w:val="00EC1665"/>
    <w:rsid w:val="00ED0089"/>
    <w:rsid w:val="00ED1C19"/>
    <w:rsid w:val="00ED3218"/>
    <w:rsid w:val="00ED74FA"/>
    <w:rsid w:val="00EE7EA4"/>
    <w:rsid w:val="00EF2409"/>
    <w:rsid w:val="00EF4722"/>
    <w:rsid w:val="00EF6932"/>
    <w:rsid w:val="00F11FA7"/>
    <w:rsid w:val="00F16AAF"/>
    <w:rsid w:val="00F206E0"/>
    <w:rsid w:val="00F22DCD"/>
    <w:rsid w:val="00F25446"/>
    <w:rsid w:val="00F31F2F"/>
    <w:rsid w:val="00F33903"/>
    <w:rsid w:val="00F35FD3"/>
    <w:rsid w:val="00F42B3A"/>
    <w:rsid w:val="00F432EF"/>
    <w:rsid w:val="00F439FC"/>
    <w:rsid w:val="00F43C24"/>
    <w:rsid w:val="00F447FA"/>
    <w:rsid w:val="00F452B3"/>
    <w:rsid w:val="00F52555"/>
    <w:rsid w:val="00F5349D"/>
    <w:rsid w:val="00F6166F"/>
    <w:rsid w:val="00F74F8B"/>
    <w:rsid w:val="00F80E05"/>
    <w:rsid w:val="00F853B5"/>
    <w:rsid w:val="00F85F26"/>
    <w:rsid w:val="00F86167"/>
    <w:rsid w:val="00F90556"/>
    <w:rsid w:val="00F92119"/>
    <w:rsid w:val="00F9629F"/>
    <w:rsid w:val="00FA52CA"/>
    <w:rsid w:val="00FC2194"/>
    <w:rsid w:val="00FC5676"/>
    <w:rsid w:val="00FD5E3F"/>
    <w:rsid w:val="00FE0B0E"/>
    <w:rsid w:val="00FE3831"/>
    <w:rsid w:val="00FF615D"/>
    <w:rsid w:val="00FF6DB4"/>
    <w:rsid w:val="00FF76E8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58DE"/>
  <w15:docId w15:val="{44938DD2-69FE-49C3-A9C9-C78D89B4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GB" w:eastAsia="en-US" w:bidi="ar-SA"/>
      </w:rPr>
    </w:rPrDefault>
    <w:pPrDefault>
      <w:pPr>
        <w:spacing w:before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iPriority="35" w:unhideWhenUsed="1"/>
    <w:lsdException w:name="annotation text" w:semiHidden="1" w:unhideWhenUsed="1"/>
    <w:lsdException w:name="header" w:semiHidden="1" w:uiPriority="36" w:unhideWhenUsed="1"/>
    <w:lsdException w:name="footer" w:semiHidden="1" w:uiPriority="36" w:unhideWhenUsed="1"/>
    <w:lsdException w:name="index heading" w:semiHidden="1"/>
    <w:lsdException w:name="caption" w:semiHidden="1" w:uiPriority="28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35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iPriority="37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aliases w:val="±BodyText"/>
    <w:qFormat/>
    <w:rsid w:val="00A67B0C"/>
    <w:pPr>
      <w:spacing w:line="240" w:lineRule="auto"/>
    </w:pPr>
    <w:rPr>
      <w:lang w:val="en-US"/>
    </w:rPr>
  </w:style>
  <w:style w:type="paragraph" w:styleId="Ttulo1">
    <w:name w:val="heading 1"/>
    <w:aliases w:val="±Head1"/>
    <w:basedOn w:val="Head1NonTOC"/>
    <w:next w:val="Normal"/>
    <w:link w:val="Ttulo1Car"/>
    <w:uiPriority w:val="5"/>
    <w:qFormat/>
    <w:rsid w:val="00F33903"/>
    <w:pPr>
      <w:numPr>
        <w:numId w:val="9"/>
      </w:numPr>
    </w:pPr>
  </w:style>
  <w:style w:type="paragraph" w:styleId="Ttulo2">
    <w:name w:val="heading 2"/>
    <w:aliases w:val="±Head2"/>
    <w:basedOn w:val="NoNumHead2"/>
    <w:next w:val="Normal"/>
    <w:link w:val="Ttulo2Car"/>
    <w:uiPriority w:val="5"/>
    <w:qFormat/>
    <w:rsid w:val="00F33903"/>
    <w:pPr>
      <w:numPr>
        <w:ilvl w:val="1"/>
        <w:numId w:val="9"/>
      </w:numPr>
    </w:pPr>
  </w:style>
  <w:style w:type="paragraph" w:styleId="Ttulo3">
    <w:name w:val="heading 3"/>
    <w:aliases w:val="±Head3"/>
    <w:basedOn w:val="NoNumHead2"/>
    <w:next w:val="Normal"/>
    <w:link w:val="Ttulo3Car"/>
    <w:uiPriority w:val="5"/>
    <w:qFormat/>
    <w:rsid w:val="00F33903"/>
    <w:pPr>
      <w:numPr>
        <w:ilvl w:val="2"/>
        <w:numId w:val="9"/>
      </w:numPr>
      <w:outlineLvl w:val="2"/>
    </w:pPr>
    <w:rPr>
      <w:sz w:val="24"/>
    </w:rPr>
  </w:style>
  <w:style w:type="paragraph" w:styleId="Ttulo4">
    <w:name w:val="heading 4"/>
    <w:aliases w:val="±Head4"/>
    <w:basedOn w:val="NoNumHead2"/>
    <w:next w:val="Normal"/>
    <w:link w:val="Ttulo4Car"/>
    <w:uiPriority w:val="5"/>
    <w:qFormat/>
    <w:rsid w:val="00F33903"/>
    <w:pPr>
      <w:numPr>
        <w:ilvl w:val="3"/>
        <w:numId w:val="9"/>
      </w:numPr>
      <w:outlineLvl w:val="3"/>
    </w:pPr>
    <w:rPr>
      <w:sz w:val="22"/>
    </w:rPr>
  </w:style>
  <w:style w:type="paragraph" w:styleId="Ttulo5">
    <w:name w:val="heading 5"/>
    <w:aliases w:val="±Head5"/>
    <w:basedOn w:val="NoNumHead2"/>
    <w:next w:val="Normal"/>
    <w:link w:val="Ttulo5Car"/>
    <w:uiPriority w:val="5"/>
    <w:qFormat/>
    <w:rsid w:val="00E603B4"/>
    <w:pPr>
      <w:keepLines/>
      <w:numPr>
        <w:ilvl w:val="4"/>
        <w:numId w:val="9"/>
      </w:numPr>
      <w:outlineLvl w:val="4"/>
    </w:pPr>
    <w:rPr>
      <w:rFonts w:eastAsiaTheme="majorEastAsia" w:cstheme="majorBidi"/>
      <w:b w:val="0"/>
      <w:sz w:val="21"/>
    </w:rPr>
  </w:style>
  <w:style w:type="paragraph" w:styleId="Ttulo6">
    <w:name w:val="heading 6"/>
    <w:aliases w:val="±Head6"/>
    <w:basedOn w:val="NoNumHead2"/>
    <w:next w:val="Normal"/>
    <w:link w:val="Ttulo6Car"/>
    <w:uiPriority w:val="5"/>
    <w:semiHidden/>
    <w:rsid w:val="00E934FA"/>
    <w:pPr>
      <w:keepLines/>
      <w:spacing w:after="0"/>
      <w:outlineLvl w:val="5"/>
    </w:pPr>
    <w:rPr>
      <w:rFonts w:eastAsiaTheme="majorEastAsia" w:cstheme="majorBidi"/>
      <w:b w:val="0"/>
      <w:i/>
      <w:iCs/>
    </w:rPr>
  </w:style>
  <w:style w:type="paragraph" w:styleId="Ttulo7">
    <w:name w:val="heading 7"/>
    <w:aliases w:val="±Head7"/>
    <w:basedOn w:val="NoNumHead2"/>
    <w:next w:val="Normal"/>
    <w:link w:val="Ttulo7Car"/>
    <w:uiPriority w:val="5"/>
    <w:semiHidden/>
    <w:rsid w:val="00E934FA"/>
    <w:pPr>
      <w:keepLines/>
      <w:spacing w:after="0"/>
      <w:outlineLvl w:val="6"/>
    </w:pPr>
    <w:rPr>
      <w:rFonts w:eastAsiaTheme="majorEastAsia" w:cstheme="majorBidi"/>
      <w:b w:val="0"/>
      <w:iCs/>
    </w:rPr>
  </w:style>
  <w:style w:type="paragraph" w:styleId="Ttulo8">
    <w:name w:val="heading 8"/>
    <w:aliases w:val="±Head8"/>
    <w:basedOn w:val="NoNumHead2"/>
    <w:next w:val="Normal"/>
    <w:link w:val="Ttulo8Car"/>
    <w:uiPriority w:val="5"/>
    <w:semiHidden/>
    <w:rsid w:val="00E934FA"/>
    <w:pPr>
      <w:keepLines/>
      <w:spacing w:after="0"/>
      <w:outlineLvl w:val="7"/>
    </w:pPr>
    <w:rPr>
      <w:rFonts w:eastAsiaTheme="majorEastAsia" w:cstheme="majorBidi"/>
    </w:rPr>
  </w:style>
  <w:style w:type="paragraph" w:styleId="Ttulo9">
    <w:name w:val="heading 9"/>
    <w:aliases w:val="±Head9"/>
    <w:basedOn w:val="NoNumHead2"/>
    <w:next w:val="Normal"/>
    <w:link w:val="Ttulo9Car"/>
    <w:uiPriority w:val="5"/>
    <w:semiHidden/>
    <w:rsid w:val="00E934FA"/>
    <w:pPr>
      <w:keepLines/>
      <w:spacing w:after="0"/>
      <w:outlineLvl w:val="8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BodyTextNum">
    <w:name w:val="±AppBodyTextNum"/>
    <w:basedOn w:val="Normal"/>
    <w:uiPriority w:val="28"/>
    <w:semiHidden/>
    <w:qFormat/>
    <w:rsid w:val="00E934FA"/>
  </w:style>
  <w:style w:type="paragraph" w:styleId="Sinespaciado">
    <w:name w:val="No Spacing"/>
    <w:aliases w:val="±NoSpacing"/>
    <w:qFormat/>
    <w:rsid w:val="00FA52CA"/>
    <w:pPr>
      <w:spacing w:before="0" w:line="240" w:lineRule="auto"/>
    </w:pPr>
    <w:rPr>
      <w:rFonts w:cs="Arial"/>
    </w:rPr>
  </w:style>
  <w:style w:type="paragraph" w:customStyle="1" w:styleId="Head1NonTOC">
    <w:name w:val="±Head1NonTOC"/>
    <w:basedOn w:val="Sinespaciado"/>
    <w:next w:val="Normal"/>
    <w:uiPriority w:val="3"/>
    <w:rsid w:val="00CD34D4"/>
    <w:pPr>
      <w:keepNext/>
      <w:spacing w:before="360" w:after="60"/>
      <w:outlineLvl w:val="0"/>
    </w:pPr>
    <w:rPr>
      <w:rFonts w:asciiTheme="majorHAnsi" w:hAnsiTheme="majorHAnsi"/>
      <w:b/>
      <w:sz w:val="36"/>
    </w:rPr>
  </w:style>
  <w:style w:type="paragraph" w:customStyle="1" w:styleId="AttDivider">
    <w:name w:val="±AttDivider"/>
    <w:basedOn w:val="Head1NonTOC"/>
    <w:next w:val="Normal"/>
    <w:uiPriority w:val="7"/>
    <w:semiHidden/>
    <w:rsid w:val="00E934FA"/>
  </w:style>
  <w:style w:type="paragraph" w:customStyle="1" w:styleId="AttHead1">
    <w:name w:val="±AttHead1"/>
    <w:basedOn w:val="Head1NonTOC"/>
    <w:next w:val="Normal"/>
    <w:uiPriority w:val="7"/>
    <w:qFormat/>
    <w:rsid w:val="0089071C"/>
    <w:pPr>
      <w:pageBreakBefore/>
      <w:framePr w:w="10206" w:wrap="around" w:hAnchor="text" w:yAlign="top"/>
      <w:numPr>
        <w:numId w:val="33"/>
      </w:numPr>
      <w:pBdr>
        <w:top w:val="single" w:sz="24" w:space="8" w:color="F37021" w:themeColor="text2"/>
      </w:pBdr>
      <w:spacing w:before="3000"/>
    </w:pPr>
  </w:style>
  <w:style w:type="numbering" w:customStyle="1" w:styleId="AttListStyle">
    <w:name w:val="±AttListStyle"/>
    <w:uiPriority w:val="99"/>
    <w:rsid w:val="001960BC"/>
    <w:pPr>
      <w:numPr>
        <w:numId w:val="1"/>
      </w:numPr>
    </w:pPr>
  </w:style>
  <w:style w:type="paragraph" w:customStyle="1" w:styleId="AppHead3">
    <w:name w:val="±AppHead3"/>
    <w:basedOn w:val="Head1NonTOC"/>
    <w:next w:val="Normal"/>
    <w:uiPriority w:val="7"/>
    <w:semiHidden/>
    <w:qFormat/>
    <w:rsid w:val="0020168D"/>
    <w:pPr>
      <w:spacing w:before="480"/>
      <w:outlineLvl w:val="2"/>
    </w:pPr>
    <w:rPr>
      <w:sz w:val="24"/>
    </w:rPr>
  </w:style>
  <w:style w:type="paragraph" w:customStyle="1" w:styleId="AppAlphaNumBullet1">
    <w:name w:val="±AppAlphaNumBullet1"/>
    <w:basedOn w:val="AppBodyTextNum"/>
    <w:uiPriority w:val="28"/>
    <w:semiHidden/>
    <w:qFormat/>
    <w:rsid w:val="00E934FA"/>
  </w:style>
  <w:style w:type="paragraph" w:customStyle="1" w:styleId="AppAlphaNumBullet2">
    <w:name w:val="±AppAlphaNumBullet2"/>
    <w:basedOn w:val="AppBodyTextNum"/>
    <w:uiPriority w:val="28"/>
    <w:semiHidden/>
    <w:qFormat/>
    <w:rsid w:val="00E934FA"/>
  </w:style>
  <w:style w:type="paragraph" w:customStyle="1" w:styleId="AppAlphaNumBullet3">
    <w:name w:val="±AppAlphaNumBullet3"/>
    <w:basedOn w:val="AppBodyTextNum"/>
    <w:uiPriority w:val="28"/>
    <w:semiHidden/>
    <w:qFormat/>
    <w:rsid w:val="00E934FA"/>
  </w:style>
  <w:style w:type="paragraph" w:customStyle="1" w:styleId="AttHead2">
    <w:name w:val="±AttHead2"/>
    <w:basedOn w:val="AttHead1"/>
    <w:next w:val="Normal"/>
    <w:uiPriority w:val="7"/>
    <w:qFormat/>
    <w:rsid w:val="0089071C"/>
    <w:pPr>
      <w:framePr w:wrap="around"/>
      <w:numPr>
        <w:ilvl w:val="1"/>
      </w:numPr>
      <w:outlineLvl w:val="1"/>
    </w:pPr>
  </w:style>
  <w:style w:type="paragraph" w:customStyle="1" w:styleId="BodyTextNum">
    <w:name w:val="±BodyTextNum"/>
    <w:basedOn w:val="Normal"/>
    <w:uiPriority w:val="28"/>
    <w:semiHidden/>
    <w:rsid w:val="00E934FA"/>
  </w:style>
  <w:style w:type="paragraph" w:customStyle="1" w:styleId="SymbolBullet1">
    <w:name w:val="±SymbolBullet1"/>
    <w:basedOn w:val="Normal"/>
    <w:uiPriority w:val="1"/>
    <w:qFormat/>
    <w:rsid w:val="00F11FA7"/>
    <w:pPr>
      <w:numPr>
        <w:numId w:val="3"/>
      </w:numPr>
      <w:spacing w:before="120" w:after="120"/>
    </w:pPr>
    <w:rPr>
      <w:rFonts w:eastAsia="Calibri"/>
    </w:rPr>
  </w:style>
  <w:style w:type="paragraph" w:customStyle="1" w:styleId="SymbolBullet2">
    <w:name w:val="±SymbolBullet2"/>
    <w:basedOn w:val="Normal"/>
    <w:uiPriority w:val="1"/>
    <w:rsid w:val="00F11FA7"/>
    <w:pPr>
      <w:numPr>
        <w:ilvl w:val="1"/>
        <w:numId w:val="3"/>
      </w:numPr>
      <w:spacing w:before="120" w:after="120"/>
    </w:pPr>
  </w:style>
  <w:style w:type="paragraph" w:customStyle="1" w:styleId="SymbolBullet3">
    <w:name w:val="±SymbolBullet3"/>
    <w:basedOn w:val="Normal"/>
    <w:uiPriority w:val="1"/>
    <w:rsid w:val="00F11FA7"/>
    <w:pPr>
      <w:numPr>
        <w:ilvl w:val="2"/>
        <w:numId w:val="3"/>
      </w:numPr>
      <w:spacing w:before="120" w:after="120"/>
      <w:ind w:left="1020" w:hanging="340"/>
    </w:pPr>
  </w:style>
  <w:style w:type="paragraph" w:styleId="Descripcin">
    <w:name w:val="caption"/>
    <w:aliases w:val="±Caption"/>
    <w:basedOn w:val="Normal"/>
    <w:next w:val="Normal"/>
    <w:link w:val="DescripcinCar"/>
    <w:uiPriority w:val="28"/>
    <w:rsid w:val="00E603B4"/>
    <w:pPr>
      <w:keepNext/>
      <w:tabs>
        <w:tab w:val="left" w:pos="1276"/>
      </w:tabs>
      <w:spacing w:before="240" w:after="180"/>
      <w:ind w:left="1276" w:hanging="1276"/>
    </w:pPr>
    <w:rPr>
      <w:rFonts w:eastAsia="Calibri"/>
      <w:b/>
    </w:rPr>
  </w:style>
  <w:style w:type="character" w:customStyle="1" w:styleId="DescripcinCar">
    <w:name w:val="Descripción Car"/>
    <w:aliases w:val="±Caption Car"/>
    <w:basedOn w:val="Fuentedeprrafopredeter"/>
    <w:link w:val="Descripcin"/>
    <w:uiPriority w:val="28"/>
    <w:rsid w:val="00447053"/>
    <w:rPr>
      <w:rFonts w:eastAsia="Calibri"/>
      <w:b/>
    </w:rPr>
  </w:style>
  <w:style w:type="paragraph" w:customStyle="1" w:styleId="CaptionWide">
    <w:name w:val="±CaptionWide"/>
    <w:basedOn w:val="Descripcin"/>
    <w:next w:val="Normal"/>
    <w:uiPriority w:val="29"/>
    <w:rsid w:val="00151C58"/>
    <w:pPr>
      <w:tabs>
        <w:tab w:val="clear" w:pos="1276"/>
        <w:tab w:val="left" w:pos="-142"/>
      </w:tabs>
      <w:ind w:left="-142"/>
    </w:pPr>
    <w:rPr>
      <w:bCs/>
    </w:rPr>
  </w:style>
  <w:style w:type="paragraph" w:customStyle="1" w:styleId="CoverCompany">
    <w:name w:val="±CoverCompany"/>
    <w:basedOn w:val="Sinespaciado"/>
    <w:uiPriority w:val="34"/>
    <w:semiHidden/>
    <w:rsid w:val="006A667B"/>
    <w:pPr>
      <w:spacing w:line="264" w:lineRule="auto"/>
    </w:pPr>
    <w:rPr>
      <w:sz w:val="14"/>
    </w:rPr>
  </w:style>
  <w:style w:type="paragraph" w:customStyle="1" w:styleId="CoverClient">
    <w:name w:val="±CoverClient"/>
    <w:basedOn w:val="Sinespaciado"/>
    <w:uiPriority w:val="34"/>
    <w:semiHidden/>
    <w:rsid w:val="004D0E52"/>
    <w:pPr>
      <w:spacing w:line="288" w:lineRule="auto"/>
    </w:pPr>
  </w:style>
  <w:style w:type="paragraph" w:customStyle="1" w:styleId="CoverMonth">
    <w:name w:val="±CoverMonth"/>
    <w:basedOn w:val="Sinespaciado"/>
    <w:uiPriority w:val="34"/>
    <w:semiHidden/>
    <w:rsid w:val="00E934FA"/>
  </w:style>
  <w:style w:type="paragraph" w:customStyle="1" w:styleId="CoverProject">
    <w:name w:val="±CoverProject"/>
    <w:basedOn w:val="Sinespaciado"/>
    <w:uiPriority w:val="34"/>
    <w:semiHidden/>
    <w:rsid w:val="000A44B9"/>
    <w:rPr>
      <w:sz w:val="24"/>
    </w:rPr>
  </w:style>
  <w:style w:type="paragraph" w:customStyle="1" w:styleId="CoverTitle">
    <w:name w:val="±CoverTitle"/>
    <w:basedOn w:val="Sinespaciado"/>
    <w:uiPriority w:val="34"/>
    <w:semiHidden/>
    <w:qFormat/>
    <w:rsid w:val="009414AD"/>
    <w:pPr>
      <w:spacing w:before="600" w:after="300"/>
    </w:pPr>
    <w:rPr>
      <w:sz w:val="44"/>
    </w:rPr>
  </w:style>
  <w:style w:type="paragraph" w:customStyle="1" w:styleId="CoverLocation">
    <w:name w:val="±CoverLocation"/>
    <w:basedOn w:val="Sinespaciado"/>
    <w:uiPriority w:val="34"/>
    <w:semiHidden/>
    <w:rsid w:val="006A667B"/>
    <w:pPr>
      <w:spacing w:line="264" w:lineRule="auto"/>
    </w:pPr>
    <w:rPr>
      <w:sz w:val="14"/>
    </w:rPr>
  </w:style>
  <w:style w:type="paragraph" w:customStyle="1" w:styleId="CoverCountry">
    <w:name w:val="±CoverCountry"/>
    <w:basedOn w:val="Sinespaciado"/>
    <w:uiPriority w:val="34"/>
    <w:semiHidden/>
    <w:rsid w:val="000A44B9"/>
    <w:rPr>
      <w:sz w:val="24"/>
    </w:rPr>
  </w:style>
  <w:style w:type="paragraph" w:customStyle="1" w:styleId="NoNumHead1">
    <w:name w:val="±NoNumHead1"/>
    <w:basedOn w:val="Head1NonTOC"/>
    <w:next w:val="Normal"/>
    <w:uiPriority w:val="4"/>
    <w:semiHidden/>
    <w:rsid w:val="00B93901"/>
  </w:style>
  <w:style w:type="paragraph" w:customStyle="1" w:styleId="NoNumHead2">
    <w:name w:val="±NoNumHead2"/>
    <w:basedOn w:val="NoNumHead1"/>
    <w:next w:val="Normal"/>
    <w:uiPriority w:val="4"/>
    <w:semiHidden/>
    <w:rsid w:val="00B93901"/>
    <w:pPr>
      <w:outlineLvl w:val="1"/>
    </w:pPr>
    <w:rPr>
      <w:sz w:val="28"/>
    </w:rPr>
  </w:style>
  <w:style w:type="paragraph" w:customStyle="1" w:styleId="Hidden">
    <w:name w:val="±Hidden"/>
    <w:basedOn w:val="Sinespaciado"/>
    <w:uiPriority w:val="33"/>
    <w:semiHidden/>
    <w:rsid w:val="006833EB"/>
    <w:pPr>
      <w:framePr w:wrap="around" w:vAnchor="page" w:hAnchor="page" w:xAlign="right" w:yAlign="top"/>
      <w:outlineLvl w:val="0"/>
    </w:pPr>
    <w:rPr>
      <w:color w:val="FFFFFF" w:themeColor="background1"/>
      <w:sz w:val="16"/>
    </w:rPr>
  </w:style>
  <w:style w:type="paragraph" w:customStyle="1" w:styleId="SummaryText">
    <w:name w:val="±SummaryText"/>
    <w:basedOn w:val="Normal"/>
    <w:next w:val="Normal"/>
    <w:uiPriority w:val="28"/>
    <w:semiHidden/>
    <w:qFormat/>
    <w:rsid w:val="00E934FA"/>
    <w:pPr>
      <w:spacing w:before="120"/>
    </w:pPr>
    <w:rPr>
      <w:sz w:val="24"/>
    </w:rPr>
  </w:style>
  <w:style w:type="paragraph" w:customStyle="1" w:styleId="KeyMsgText">
    <w:name w:val="±KeyMsgText"/>
    <w:basedOn w:val="Normal"/>
    <w:uiPriority w:val="32"/>
    <w:rsid w:val="00B9148A"/>
    <w:pPr>
      <w:spacing w:before="60" w:after="60" w:line="264" w:lineRule="auto"/>
      <w:ind w:left="142" w:right="142"/>
    </w:pPr>
    <w:rPr>
      <w:sz w:val="28"/>
    </w:rPr>
  </w:style>
  <w:style w:type="paragraph" w:customStyle="1" w:styleId="KeyMsgHead">
    <w:name w:val="±KeyMsgHead"/>
    <w:basedOn w:val="KeyMsgText"/>
    <w:uiPriority w:val="32"/>
    <w:rsid w:val="000C4FB9"/>
    <w:pPr>
      <w:keepNext/>
      <w:spacing w:line="240" w:lineRule="auto"/>
    </w:pPr>
    <w:rPr>
      <w:b/>
    </w:rPr>
  </w:style>
  <w:style w:type="paragraph" w:customStyle="1" w:styleId="AlphaNumBullet1">
    <w:name w:val="±AlphaNumBullet1"/>
    <w:basedOn w:val="Normal"/>
    <w:uiPriority w:val="1"/>
    <w:qFormat/>
    <w:rsid w:val="00F11FA7"/>
    <w:pPr>
      <w:numPr>
        <w:numId w:val="4"/>
      </w:numPr>
      <w:spacing w:before="120" w:after="120"/>
    </w:pPr>
  </w:style>
  <w:style w:type="paragraph" w:customStyle="1" w:styleId="AlphaNumBullet2">
    <w:name w:val="±AlphaNumBullet2"/>
    <w:basedOn w:val="Normal"/>
    <w:uiPriority w:val="1"/>
    <w:rsid w:val="00F11FA7"/>
    <w:pPr>
      <w:numPr>
        <w:ilvl w:val="1"/>
        <w:numId w:val="4"/>
      </w:numPr>
      <w:tabs>
        <w:tab w:val="clear" w:pos="680"/>
      </w:tabs>
      <w:spacing w:before="120" w:after="120"/>
      <w:ind w:left="1757" w:hanging="360"/>
    </w:pPr>
  </w:style>
  <w:style w:type="paragraph" w:customStyle="1" w:styleId="AlphaNumBullet3">
    <w:name w:val="±AlphaNumBullet3"/>
    <w:basedOn w:val="Normal"/>
    <w:uiPriority w:val="1"/>
    <w:rsid w:val="00F11FA7"/>
    <w:pPr>
      <w:numPr>
        <w:ilvl w:val="2"/>
        <w:numId w:val="4"/>
      </w:numPr>
      <w:tabs>
        <w:tab w:val="clear" w:pos="1021"/>
      </w:tabs>
      <w:spacing w:before="120" w:after="120"/>
      <w:ind w:left="1020" w:hanging="340"/>
    </w:pPr>
  </w:style>
  <w:style w:type="paragraph" w:customStyle="1" w:styleId="SectionCoverTitle">
    <w:name w:val="±SectionCoverTitle"/>
    <w:basedOn w:val="Head1NonTOC"/>
    <w:next w:val="Normal"/>
    <w:uiPriority w:val="6"/>
    <w:semiHidden/>
    <w:rsid w:val="004F126F"/>
    <w:pPr>
      <w:pageBreakBefore/>
      <w:framePr w:w="10541" w:wrap="around" w:hAnchor="text" w:yAlign="top"/>
      <w:pBdr>
        <w:top w:val="single" w:sz="24" w:space="8" w:color="F37021" w:themeColor="text2"/>
      </w:pBdr>
      <w:spacing w:before="3000"/>
    </w:pPr>
  </w:style>
  <w:style w:type="paragraph" w:customStyle="1" w:styleId="QuoteText">
    <w:name w:val="±QuoteText"/>
    <w:basedOn w:val="Normal"/>
    <w:uiPriority w:val="32"/>
    <w:rsid w:val="00B9148A"/>
    <w:pPr>
      <w:keepNext/>
      <w:spacing w:before="300" w:line="264" w:lineRule="auto"/>
    </w:pPr>
    <w:rPr>
      <w:sz w:val="28"/>
    </w:rPr>
  </w:style>
  <w:style w:type="numbering" w:customStyle="1" w:styleId="SecListStyle">
    <w:name w:val="±SecListStyle"/>
    <w:uiPriority w:val="99"/>
    <w:rsid w:val="00F33903"/>
    <w:pPr>
      <w:numPr>
        <w:numId w:val="5"/>
      </w:numPr>
    </w:pPr>
  </w:style>
  <w:style w:type="paragraph" w:customStyle="1" w:styleId="Source">
    <w:name w:val="±Source"/>
    <w:basedOn w:val="Normal"/>
    <w:uiPriority w:val="28"/>
    <w:rsid w:val="00C5295A"/>
    <w:pPr>
      <w:spacing w:before="60" w:after="60"/>
      <w:jc w:val="both"/>
    </w:pPr>
    <w:rPr>
      <w:rFonts w:eastAsia="Calibri"/>
      <w:sz w:val="14"/>
    </w:rPr>
  </w:style>
  <w:style w:type="paragraph" w:customStyle="1" w:styleId="SourceWide">
    <w:name w:val="±SourceWide"/>
    <w:basedOn w:val="Source"/>
    <w:uiPriority w:val="29"/>
    <w:rsid w:val="00C5295A"/>
    <w:pPr>
      <w:tabs>
        <w:tab w:val="left" w:pos="-709"/>
      </w:tabs>
      <w:ind w:left="-1418"/>
    </w:pPr>
  </w:style>
  <w:style w:type="paragraph" w:customStyle="1" w:styleId="Spacer">
    <w:name w:val="±Spacer"/>
    <w:basedOn w:val="Sinespaciado"/>
    <w:semiHidden/>
    <w:rsid w:val="00E934FA"/>
    <w:rPr>
      <w:rFonts w:ascii="Arial" w:hAnsi="Arial"/>
      <w:sz w:val="2"/>
    </w:rPr>
  </w:style>
  <w:style w:type="paragraph" w:customStyle="1" w:styleId="TableTextLeft">
    <w:name w:val="±TableTextLeft"/>
    <w:basedOn w:val="Normal"/>
    <w:uiPriority w:val="31"/>
    <w:qFormat/>
    <w:rsid w:val="000632BA"/>
    <w:pPr>
      <w:spacing w:before="0"/>
    </w:pPr>
  </w:style>
  <w:style w:type="paragraph" w:customStyle="1" w:styleId="TableBullet1">
    <w:name w:val="±TableBullet1"/>
    <w:basedOn w:val="TableTextLeft"/>
    <w:uiPriority w:val="31"/>
    <w:qFormat/>
    <w:rsid w:val="00E934FA"/>
    <w:pPr>
      <w:numPr>
        <w:numId w:val="6"/>
      </w:numPr>
    </w:pPr>
    <w:rPr>
      <w:rFonts w:eastAsia="Calibri"/>
    </w:rPr>
  </w:style>
  <w:style w:type="paragraph" w:customStyle="1" w:styleId="TableBullet2">
    <w:name w:val="±TableBullet2"/>
    <w:basedOn w:val="TableTextLeft"/>
    <w:uiPriority w:val="31"/>
    <w:rsid w:val="00E934FA"/>
    <w:pPr>
      <w:numPr>
        <w:ilvl w:val="1"/>
        <w:numId w:val="6"/>
      </w:numPr>
    </w:pPr>
  </w:style>
  <w:style w:type="paragraph" w:customStyle="1" w:styleId="TableBullet3">
    <w:name w:val="±TableBullet3"/>
    <w:basedOn w:val="TableTextLeft"/>
    <w:uiPriority w:val="31"/>
    <w:rsid w:val="00E934FA"/>
    <w:pPr>
      <w:numPr>
        <w:ilvl w:val="2"/>
        <w:numId w:val="6"/>
      </w:numPr>
    </w:pPr>
  </w:style>
  <w:style w:type="paragraph" w:customStyle="1" w:styleId="TableHeadingLeft">
    <w:name w:val="±TableHeadingLeft"/>
    <w:basedOn w:val="TableTextLeft"/>
    <w:uiPriority w:val="31"/>
    <w:semiHidden/>
    <w:qFormat/>
    <w:rsid w:val="00E934FA"/>
    <w:pPr>
      <w:keepNext/>
    </w:pPr>
    <w:rPr>
      <w:b/>
      <w:szCs w:val="26"/>
    </w:rPr>
  </w:style>
  <w:style w:type="paragraph" w:customStyle="1" w:styleId="TableHeadingCentre">
    <w:name w:val="±TableHeadingCentre"/>
    <w:basedOn w:val="TableHeadingLeft"/>
    <w:uiPriority w:val="31"/>
    <w:semiHidden/>
    <w:qFormat/>
    <w:rsid w:val="00E934FA"/>
    <w:pPr>
      <w:jc w:val="center"/>
    </w:pPr>
  </w:style>
  <w:style w:type="paragraph" w:customStyle="1" w:styleId="TableHeadingRight">
    <w:name w:val="±TableHeadingRight"/>
    <w:basedOn w:val="TableHeadingLeft"/>
    <w:uiPriority w:val="31"/>
    <w:semiHidden/>
    <w:qFormat/>
    <w:rsid w:val="00E934FA"/>
    <w:pPr>
      <w:jc w:val="right"/>
    </w:pPr>
  </w:style>
  <w:style w:type="table" w:customStyle="1" w:styleId="TableNormal">
    <w:name w:val="~TableNormal"/>
    <w:basedOn w:val="Tablanormal"/>
    <w:semiHidden/>
    <w:rsid w:val="00E934FA"/>
    <w:pPr>
      <w:spacing w:line="240" w:lineRule="auto"/>
    </w:pPr>
    <w:rPr>
      <w:rFonts w:cs="Arial"/>
      <w:color w:val="3572BB"/>
    </w:rPr>
    <w:tblPr/>
  </w:style>
  <w:style w:type="paragraph" w:customStyle="1" w:styleId="TableTextCentre">
    <w:name w:val="±TableTextCentre"/>
    <w:basedOn w:val="TableTextLeft"/>
    <w:uiPriority w:val="31"/>
    <w:qFormat/>
    <w:rsid w:val="00E934FA"/>
    <w:pPr>
      <w:jc w:val="center"/>
    </w:pPr>
  </w:style>
  <w:style w:type="paragraph" w:customStyle="1" w:styleId="TableTextRight">
    <w:name w:val="±TableTextRight"/>
    <w:basedOn w:val="TableTextLeft"/>
    <w:uiPriority w:val="31"/>
    <w:qFormat/>
    <w:rsid w:val="00E934FA"/>
    <w:pPr>
      <w:jc w:val="right"/>
    </w:pPr>
  </w:style>
  <w:style w:type="paragraph" w:customStyle="1" w:styleId="TableTotalLeft">
    <w:name w:val="±TableTotalLeft"/>
    <w:basedOn w:val="TableTextLeft"/>
    <w:uiPriority w:val="31"/>
    <w:semiHidden/>
    <w:qFormat/>
    <w:rsid w:val="00E934FA"/>
    <w:rPr>
      <w:b/>
    </w:rPr>
  </w:style>
  <w:style w:type="paragraph" w:customStyle="1" w:styleId="TableTotalCentre">
    <w:name w:val="±TableTotalCentre"/>
    <w:basedOn w:val="TableTotalLeft"/>
    <w:uiPriority w:val="31"/>
    <w:semiHidden/>
    <w:qFormat/>
    <w:rsid w:val="00E934FA"/>
    <w:pPr>
      <w:framePr w:wrap="around" w:vAnchor="page" w:hAnchor="margin" w:y="1135"/>
      <w:suppressOverlap/>
      <w:jc w:val="center"/>
    </w:pPr>
  </w:style>
  <w:style w:type="paragraph" w:customStyle="1" w:styleId="TableTotalRight">
    <w:name w:val="±TableTotalRight"/>
    <w:basedOn w:val="TableTotalLeft"/>
    <w:uiPriority w:val="31"/>
    <w:semiHidden/>
    <w:qFormat/>
    <w:rsid w:val="00E934FA"/>
    <w:pPr>
      <w:framePr w:wrap="around" w:vAnchor="page" w:hAnchor="margin" w:y="1135"/>
      <w:suppressOverlap/>
      <w:jc w:val="right"/>
    </w:pPr>
  </w:style>
  <w:style w:type="paragraph" w:styleId="Textodeglobo">
    <w:name w:val="Balloon Text"/>
    <w:basedOn w:val="Normal"/>
    <w:link w:val="TextodegloboCar"/>
    <w:uiPriority w:val="99"/>
    <w:semiHidden/>
    <w:rsid w:val="00E934FA"/>
    <w:rPr>
      <w:rFonts w:ascii="Tahoma" w:hAnsi="Tahoma" w:cs="Tahoma"/>
      <w:color w:val="808080" w:themeColor="background1" w:themeShade="8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2BA"/>
    <w:rPr>
      <w:rFonts w:ascii="Tahoma" w:hAnsi="Tahoma" w:cs="Tahoma"/>
      <w:color w:val="808080" w:themeColor="background1" w:themeShade="80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rsid w:val="00E93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E934FA"/>
    <w:pPr>
      <w:spacing w:before="120"/>
    </w:pPr>
    <w:rPr>
      <w:rFonts w:ascii="Arial" w:hAnsi="Arial"/>
      <w:color w:val="aut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32BA"/>
    <w:rPr>
      <w:rFonts w:ascii="Arial" w:hAnsi="Arial"/>
      <w:color w:val="auto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93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32BA"/>
    <w:rPr>
      <w:rFonts w:ascii="Arial" w:hAnsi="Arial"/>
      <w:b/>
      <w:bCs/>
      <w:color w:val="auto"/>
      <w:lang w:val="en-US"/>
    </w:rPr>
  </w:style>
  <w:style w:type="character" w:styleId="Hipervnculovisitado">
    <w:name w:val="FollowedHyperlink"/>
    <w:aliases w:val="±FollowedHyperlink"/>
    <w:basedOn w:val="Fuentedeprrafopredeter"/>
    <w:uiPriority w:val="37"/>
    <w:semiHidden/>
    <w:rsid w:val="00ED0089"/>
    <w:rPr>
      <w:i w:val="0"/>
      <w:color w:val="767676" w:themeColor="accent3"/>
      <w:u w:val="single"/>
    </w:rPr>
  </w:style>
  <w:style w:type="paragraph" w:styleId="Piedepgina">
    <w:name w:val="footer"/>
    <w:aliases w:val="±Footer,~Footer"/>
    <w:basedOn w:val="Sinespaciado"/>
    <w:link w:val="PiedepginaCar"/>
    <w:uiPriority w:val="36"/>
    <w:semiHidden/>
    <w:rsid w:val="00F206E0"/>
    <w:rPr>
      <w:caps/>
      <w:sz w:val="16"/>
    </w:rPr>
  </w:style>
  <w:style w:type="character" w:customStyle="1" w:styleId="PiedepginaCar">
    <w:name w:val="Pie de página Car"/>
    <w:aliases w:val="±Footer Car,~Footer Car"/>
    <w:basedOn w:val="Fuentedeprrafopredeter"/>
    <w:link w:val="Piedepgina"/>
    <w:uiPriority w:val="36"/>
    <w:semiHidden/>
    <w:rsid w:val="00D94D37"/>
    <w:rPr>
      <w:rFonts w:cs="Arial"/>
      <w:caps/>
      <w:sz w:val="16"/>
    </w:rPr>
  </w:style>
  <w:style w:type="character" w:styleId="Refdenotaalpie">
    <w:name w:val="footnote reference"/>
    <w:basedOn w:val="Fuentedeprrafopredeter"/>
    <w:uiPriority w:val="35"/>
    <w:semiHidden/>
    <w:rsid w:val="00C33CA3"/>
    <w:rPr>
      <w:rFonts w:asciiTheme="minorHAnsi" w:hAnsiTheme="minorHAnsi"/>
      <w:color w:val="F37021" w:themeColor="text2"/>
      <w:vertAlign w:val="superscript"/>
    </w:rPr>
  </w:style>
  <w:style w:type="paragraph" w:styleId="Textonotapie">
    <w:name w:val="footnote text"/>
    <w:aliases w:val="±FootnoteText"/>
    <w:basedOn w:val="Sinespaciado"/>
    <w:link w:val="TextonotapieCar"/>
    <w:uiPriority w:val="35"/>
    <w:semiHidden/>
    <w:rsid w:val="00C33CA3"/>
    <w:pPr>
      <w:spacing w:before="60"/>
      <w:ind w:left="284" w:hanging="284"/>
    </w:pPr>
    <w:rPr>
      <w:color w:val="535353" w:themeColor="accent1"/>
      <w:sz w:val="18"/>
    </w:rPr>
  </w:style>
  <w:style w:type="character" w:customStyle="1" w:styleId="TextonotapieCar">
    <w:name w:val="Texto nota pie Car"/>
    <w:aliases w:val="±FootnoteText Car"/>
    <w:basedOn w:val="Fuentedeprrafopredeter"/>
    <w:link w:val="Textonotapie"/>
    <w:uiPriority w:val="35"/>
    <w:semiHidden/>
    <w:rsid w:val="000632BA"/>
    <w:rPr>
      <w:rFonts w:cs="Arial"/>
      <w:color w:val="535353" w:themeColor="accent1"/>
      <w:sz w:val="18"/>
    </w:rPr>
  </w:style>
  <w:style w:type="paragraph" w:styleId="Encabezado">
    <w:name w:val="header"/>
    <w:aliases w:val="±Header,~Header"/>
    <w:basedOn w:val="Sinespaciado"/>
    <w:link w:val="EncabezadoCar"/>
    <w:uiPriority w:val="36"/>
    <w:semiHidden/>
    <w:rsid w:val="00BC7673"/>
    <w:rPr>
      <w:sz w:val="16"/>
    </w:rPr>
  </w:style>
  <w:style w:type="character" w:customStyle="1" w:styleId="EncabezadoCar">
    <w:name w:val="Encabezado Car"/>
    <w:aliases w:val="±Header Car,~Header Car"/>
    <w:basedOn w:val="Fuentedeprrafopredeter"/>
    <w:link w:val="Encabezado"/>
    <w:uiPriority w:val="36"/>
    <w:semiHidden/>
    <w:rsid w:val="00D94D37"/>
    <w:rPr>
      <w:rFonts w:cs="Arial"/>
      <w:sz w:val="16"/>
    </w:rPr>
  </w:style>
  <w:style w:type="character" w:customStyle="1" w:styleId="Ttulo1Car">
    <w:name w:val="Título 1 Car"/>
    <w:aliases w:val="±Head1 Car"/>
    <w:basedOn w:val="Fuentedeprrafopredeter"/>
    <w:link w:val="Ttulo1"/>
    <w:uiPriority w:val="5"/>
    <w:rsid w:val="00424B75"/>
    <w:rPr>
      <w:rFonts w:asciiTheme="majorHAnsi" w:hAnsiTheme="majorHAnsi" w:cs="Arial"/>
      <w:b/>
      <w:sz w:val="36"/>
    </w:rPr>
  </w:style>
  <w:style w:type="character" w:customStyle="1" w:styleId="Ttulo2Car">
    <w:name w:val="Título 2 Car"/>
    <w:aliases w:val="±Head2 Car"/>
    <w:basedOn w:val="Fuentedeprrafopredeter"/>
    <w:link w:val="Ttulo2"/>
    <w:uiPriority w:val="5"/>
    <w:rsid w:val="00424B75"/>
    <w:rPr>
      <w:rFonts w:asciiTheme="majorHAnsi" w:hAnsiTheme="majorHAnsi" w:cs="Arial"/>
      <w:b/>
      <w:sz w:val="28"/>
    </w:rPr>
  </w:style>
  <w:style w:type="character" w:customStyle="1" w:styleId="Ttulo3Car">
    <w:name w:val="Título 3 Car"/>
    <w:aliases w:val="±Head3 Car"/>
    <w:basedOn w:val="Fuentedeprrafopredeter"/>
    <w:link w:val="Ttulo3"/>
    <w:uiPriority w:val="5"/>
    <w:rsid w:val="00424B75"/>
    <w:rPr>
      <w:rFonts w:asciiTheme="majorHAnsi" w:hAnsiTheme="majorHAnsi" w:cs="Arial"/>
      <w:b/>
      <w:sz w:val="24"/>
    </w:rPr>
  </w:style>
  <w:style w:type="character" w:customStyle="1" w:styleId="Ttulo4Car">
    <w:name w:val="Título 4 Car"/>
    <w:aliases w:val="±Head4 Car"/>
    <w:basedOn w:val="Fuentedeprrafopredeter"/>
    <w:link w:val="Ttulo4"/>
    <w:uiPriority w:val="5"/>
    <w:rsid w:val="00424B75"/>
    <w:rPr>
      <w:rFonts w:asciiTheme="majorHAnsi" w:hAnsiTheme="majorHAnsi" w:cs="Arial"/>
      <w:b/>
      <w:sz w:val="22"/>
    </w:rPr>
  </w:style>
  <w:style w:type="character" w:customStyle="1" w:styleId="Ttulo5Car">
    <w:name w:val="Título 5 Car"/>
    <w:aliases w:val="±Head5 Car"/>
    <w:basedOn w:val="Fuentedeprrafopredeter"/>
    <w:link w:val="Ttulo5"/>
    <w:uiPriority w:val="5"/>
    <w:rsid w:val="00E603B4"/>
    <w:rPr>
      <w:rFonts w:asciiTheme="majorHAnsi" w:eastAsiaTheme="majorEastAsia" w:hAnsiTheme="majorHAnsi" w:cstheme="majorBidi"/>
      <w:sz w:val="21"/>
    </w:rPr>
  </w:style>
  <w:style w:type="character" w:customStyle="1" w:styleId="Ttulo6Car">
    <w:name w:val="Título 6 Car"/>
    <w:aliases w:val="±Head6 Car"/>
    <w:basedOn w:val="Fuentedeprrafopredeter"/>
    <w:link w:val="Ttulo6"/>
    <w:uiPriority w:val="5"/>
    <w:semiHidden/>
    <w:rsid w:val="00424B75"/>
    <w:rPr>
      <w:rFonts w:asciiTheme="majorHAnsi" w:eastAsiaTheme="majorEastAsia" w:hAnsiTheme="majorHAnsi" w:cstheme="majorBidi"/>
      <w:i/>
      <w:iCs/>
      <w:sz w:val="28"/>
    </w:rPr>
  </w:style>
  <w:style w:type="character" w:customStyle="1" w:styleId="Ttulo7Car">
    <w:name w:val="Título 7 Car"/>
    <w:aliases w:val="±Head7 Car"/>
    <w:basedOn w:val="Fuentedeprrafopredeter"/>
    <w:link w:val="Ttulo7"/>
    <w:uiPriority w:val="5"/>
    <w:semiHidden/>
    <w:rsid w:val="00424B75"/>
    <w:rPr>
      <w:rFonts w:asciiTheme="majorHAnsi" w:eastAsiaTheme="majorEastAsia" w:hAnsiTheme="majorHAnsi" w:cstheme="majorBidi"/>
      <w:iCs/>
      <w:sz w:val="28"/>
    </w:rPr>
  </w:style>
  <w:style w:type="character" w:customStyle="1" w:styleId="Ttulo8Car">
    <w:name w:val="Título 8 Car"/>
    <w:aliases w:val="±Head8 Car"/>
    <w:basedOn w:val="Fuentedeprrafopredeter"/>
    <w:link w:val="Ttulo8"/>
    <w:uiPriority w:val="5"/>
    <w:semiHidden/>
    <w:rsid w:val="00424B75"/>
    <w:rPr>
      <w:rFonts w:asciiTheme="majorHAnsi" w:eastAsiaTheme="majorEastAsia" w:hAnsiTheme="majorHAnsi" w:cstheme="majorBidi"/>
      <w:b/>
      <w:sz w:val="28"/>
    </w:rPr>
  </w:style>
  <w:style w:type="character" w:customStyle="1" w:styleId="Ttulo9Car">
    <w:name w:val="Título 9 Car"/>
    <w:aliases w:val="±Head9 Car"/>
    <w:basedOn w:val="Fuentedeprrafopredeter"/>
    <w:link w:val="Ttulo9"/>
    <w:uiPriority w:val="5"/>
    <w:semiHidden/>
    <w:rsid w:val="00424B75"/>
    <w:rPr>
      <w:rFonts w:asciiTheme="majorHAnsi" w:eastAsiaTheme="majorEastAsia" w:hAnsiTheme="majorHAnsi" w:cstheme="majorBidi"/>
      <w:b/>
      <w:i/>
      <w:iCs/>
      <w:sz w:val="28"/>
    </w:rPr>
  </w:style>
  <w:style w:type="character" w:styleId="Hipervnculo">
    <w:name w:val="Hyperlink"/>
    <w:aliases w:val="±HyperLink"/>
    <w:basedOn w:val="Fuentedeprrafopredeter"/>
    <w:uiPriority w:val="99"/>
    <w:semiHidden/>
    <w:rsid w:val="00ED0089"/>
    <w:rPr>
      <w:i w:val="0"/>
      <w:color w:val="767676" w:themeColor="accent3"/>
      <w:u w:val="single"/>
    </w:rPr>
  </w:style>
  <w:style w:type="paragraph" w:styleId="Prrafodelista">
    <w:name w:val="List Paragraph"/>
    <w:basedOn w:val="Normal"/>
    <w:uiPriority w:val="34"/>
    <w:semiHidden/>
    <w:rsid w:val="00E934FA"/>
    <w:pPr>
      <w:ind w:left="720"/>
      <w:contextualSpacing/>
    </w:pPr>
  </w:style>
  <w:style w:type="table" w:styleId="Sombreadomedio2-nfasis1">
    <w:name w:val="Medium Shading 2 Accent 1"/>
    <w:basedOn w:val="Tablanormal"/>
    <w:uiPriority w:val="64"/>
    <w:rsid w:val="00E934FA"/>
    <w:pPr>
      <w:spacing w:line="240" w:lineRule="auto"/>
    </w:pPr>
    <w:rPr>
      <w:rFonts w:cs="Arial"/>
      <w:color w:val="808080" w:themeColor="background1" w:themeShade="8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535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535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535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rsid w:val="00E934FA"/>
    <w:rPr>
      <w:color w:val="808080"/>
    </w:rPr>
  </w:style>
  <w:style w:type="table" w:styleId="Tablaconcuadrcula">
    <w:name w:val="Table Grid"/>
    <w:basedOn w:val="Tablanormal"/>
    <w:uiPriority w:val="39"/>
    <w:rsid w:val="00CF0D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semiHidden/>
    <w:rsid w:val="00C15693"/>
    <w:pPr>
      <w:tabs>
        <w:tab w:val="left" w:pos="1134"/>
        <w:tab w:val="right" w:leader="dot" w:pos="10529"/>
      </w:tabs>
      <w:spacing w:before="20" w:after="20"/>
      <w:ind w:left="1134" w:right="709" w:hanging="1134"/>
    </w:pPr>
    <w:rPr>
      <w:rFonts w:cs="System"/>
      <w:noProof/>
      <w:szCs w:val="21"/>
    </w:rPr>
  </w:style>
  <w:style w:type="paragraph" w:styleId="TDC1">
    <w:name w:val="toc 1"/>
    <w:aliases w:val="±Heads1"/>
    <w:basedOn w:val="Sinespaciado"/>
    <w:next w:val="Normal"/>
    <w:uiPriority w:val="39"/>
    <w:semiHidden/>
    <w:rsid w:val="00BC5449"/>
    <w:pPr>
      <w:tabs>
        <w:tab w:val="left" w:pos="567"/>
        <w:tab w:val="right" w:leader="dot" w:pos="10529"/>
      </w:tabs>
      <w:spacing w:before="240"/>
      <w:ind w:left="567" w:right="403" w:hanging="567"/>
    </w:pPr>
    <w:rPr>
      <w:rFonts w:asciiTheme="majorHAnsi" w:eastAsiaTheme="minorEastAsia" w:hAnsiTheme="majorHAnsi"/>
      <w:noProof/>
      <w:lang w:eastAsia="en-GB"/>
    </w:rPr>
  </w:style>
  <w:style w:type="paragraph" w:styleId="TDC2">
    <w:name w:val="toc 2"/>
    <w:aliases w:val="±Heads2"/>
    <w:basedOn w:val="TDC1"/>
    <w:next w:val="Normal"/>
    <w:uiPriority w:val="39"/>
    <w:semiHidden/>
    <w:rsid w:val="005508A1"/>
    <w:pPr>
      <w:spacing w:before="20" w:after="20"/>
    </w:pPr>
  </w:style>
  <w:style w:type="paragraph" w:styleId="TDC3">
    <w:name w:val="toc 3"/>
    <w:aliases w:val="±Heads3"/>
    <w:basedOn w:val="TDC2"/>
    <w:next w:val="Normal"/>
    <w:uiPriority w:val="39"/>
    <w:semiHidden/>
    <w:rsid w:val="00E252FF"/>
    <w:pPr>
      <w:tabs>
        <w:tab w:val="clear" w:pos="567"/>
        <w:tab w:val="left" w:pos="1418"/>
      </w:tabs>
      <w:ind w:left="1418" w:hanging="851"/>
    </w:pPr>
  </w:style>
  <w:style w:type="paragraph" w:styleId="TDC4">
    <w:name w:val="toc 4"/>
    <w:aliases w:val="±NoNumHeads1"/>
    <w:basedOn w:val="TDC1"/>
    <w:next w:val="Normal"/>
    <w:uiPriority w:val="39"/>
    <w:semiHidden/>
    <w:rsid w:val="008F6A64"/>
    <w:pPr>
      <w:tabs>
        <w:tab w:val="clear" w:pos="567"/>
      </w:tabs>
      <w:ind w:left="0" w:firstLine="0"/>
    </w:pPr>
  </w:style>
  <w:style w:type="paragraph" w:styleId="TDC5">
    <w:name w:val="toc 5"/>
    <w:aliases w:val="±NoNumHeads2"/>
    <w:basedOn w:val="TDC2"/>
    <w:next w:val="Normal"/>
    <w:uiPriority w:val="39"/>
    <w:semiHidden/>
    <w:rsid w:val="00E934FA"/>
  </w:style>
  <w:style w:type="paragraph" w:styleId="TDC6">
    <w:name w:val="toc 6"/>
    <w:aliases w:val="±NoNumHeads3"/>
    <w:basedOn w:val="TDC3"/>
    <w:next w:val="Normal"/>
    <w:uiPriority w:val="39"/>
    <w:semiHidden/>
    <w:rsid w:val="000B2A13"/>
  </w:style>
  <w:style w:type="paragraph" w:styleId="TDC7">
    <w:name w:val="toc 7"/>
    <w:aliases w:val="±AttHeads1"/>
    <w:basedOn w:val="TDC1"/>
    <w:next w:val="Normal"/>
    <w:uiPriority w:val="39"/>
    <w:semiHidden/>
    <w:rsid w:val="003E6DD4"/>
    <w:pPr>
      <w:tabs>
        <w:tab w:val="clear" w:pos="567"/>
        <w:tab w:val="clear" w:pos="10529"/>
        <w:tab w:val="left" w:pos="1701"/>
        <w:tab w:val="right" w:pos="9061"/>
      </w:tabs>
      <w:spacing w:before="20" w:after="20"/>
      <w:ind w:left="1701" w:hanging="1701"/>
    </w:pPr>
  </w:style>
  <w:style w:type="paragraph" w:styleId="TDC8">
    <w:name w:val="toc 8"/>
    <w:aliases w:val="±AttHeads2"/>
    <w:basedOn w:val="TDC2"/>
    <w:next w:val="Normal"/>
    <w:uiPriority w:val="39"/>
    <w:semiHidden/>
    <w:rsid w:val="003E6DD4"/>
    <w:pPr>
      <w:tabs>
        <w:tab w:val="clear" w:pos="567"/>
        <w:tab w:val="clear" w:pos="10529"/>
        <w:tab w:val="left" w:pos="1701"/>
        <w:tab w:val="right" w:pos="9061"/>
      </w:tabs>
      <w:spacing w:after="120"/>
      <w:ind w:left="1701" w:hanging="1701"/>
      <w:contextualSpacing/>
    </w:pPr>
  </w:style>
  <w:style w:type="paragraph" w:styleId="TDC9">
    <w:name w:val="toc 9"/>
    <w:aliases w:val="±AttHeads3"/>
    <w:basedOn w:val="TDC3"/>
    <w:next w:val="Normal"/>
    <w:uiPriority w:val="39"/>
    <w:semiHidden/>
    <w:rsid w:val="00FF76E8"/>
    <w:pPr>
      <w:spacing w:before="240" w:after="0"/>
      <w:ind w:left="0" w:firstLine="0"/>
    </w:pPr>
    <w:rPr>
      <w:rFonts w:ascii="Arial" w:hAnsi="Arial"/>
    </w:rPr>
  </w:style>
  <w:style w:type="paragraph" w:styleId="TtuloTDC">
    <w:name w:val="TOC Heading"/>
    <w:basedOn w:val="Ttulo1"/>
    <w:next w:val="Normal"/>
    <w:uiPriority w:val="38"/>
    <w:semiHidden/>
    <w:rsid w:val="00E934FA"/>
    <w:pPr>
      <w:keepLines/>
      <w:numPr>
        <w:numId w:val="0"/>
      </w:numPr>
      <w:spacing w:before="480" w:after="0"/>
      <w:jc w:val="both"/>
      <w:outlineLvl w:val="9"/>
    </w:pPr>
    <w:rPr>
      <w:rFonts w:eastAsiaTheme="majorEastAsia" w:cstheme="majorBidi"/>
      <w:bCs/>
      <w:sz w:val="28"/>
      <w:szCs w:val="28"/>
    </w:rPr>
  </w:style>
  <w:style w:type="paragraph" w:styleId="Revisin">
    <w:name w:val="Revision"/>
    <w:hidden/>
    <w:uiPriority w:val="99"/>
    <w:semiHidden/>
    <w:rsid w:val="00B7403B"/>
    <w:pPr>
      <w:spacing w:line="240" w:lineRule="auto"/>
    </w:pPr>
    <w:rPr>
      <w:rFonts w:cs="Arial"/>
      <w:color w:val="808080" w:themeColor="background1" w:themeShade="80"/>
    </w:rPr>
  </w:style>
  <w:style w:type="paragraph" w:customStyle="1" w:styleId="NoNumHead3">
    <w:name w:val="±NoNumHead3"/>
    <w:basedOn w:val="Normal"/>
    <w:next w:val="Normal"/>
    <w:uiPriority w:val="4"/>
    <w:semiHidden/>
    <w:rsid w:val="00070073"/>
    <w:pPr>
      <w:keepNext/>
      <w:spacing w:before="360" w:after="60"/>
      <w:outlineLvl w:val="2"/>
    </w:pPr>
    <w:rPr>
      <w:rFonts w:asciiTheme="majorHAnsi" w:hAnsiTheme="majorHAnsi" w:cs="Arial"/>
      <w:b/>
      <w:sz w:val="24"/>
      <w:lang w:val="en-GB"/>
    </w:rPr>
  </w:style>
  <w:style w:type="paragraph" w:customStyle="1" w:styleId="KeyMsgFact">
    <w:name w:val="±KeyMsgFact"/>
    <w:basedOn w:val="KeyMsgText"/>
    <w:uiPriority w:val="32"/>
    <w:rsid w:val="00B9148A"/>
    <w:pPr>
      <w:spacing w:before="0" w:after="0" w:line="240" w:lineRule="auto"/>
      <w:jc w:val="center"/>
    </w:pPr>
    <w:rPr>
      <w:rFonts w:ascii="Arial Black" w:hAnsi="Arial Black"/>
      <w:sz w:val="44"/>
    </w:rPr>
  </w:style>
  <w:style w:type="paragraph" w:customStyle="1" w:styleId="InsideCoverAuthorInitials">
    <w:name w:val="±InsideCoverAuthorInitials"/>
    <w:basedOn w:val="InsideCoverText9pt"/>
    <w:uiPriority w:val="35"/>
    <w:semiHidden/>
    <w:qFormat/>
    <w:rsid w:val="003F3427"/>
  </w:style>
  <w:style w:type="paragraph" w:customStyle="1" w:styleId="Head2NonTOC">
    <w:name w:val="±Head2NonTOC"/>
    <w:basedOn w:val="Head1NonTOC"/>
    <w:next w:val="Normal"/>
    <w:uiPriority w:val="3"/>
    <w:rsid w:val="006833EB"/>
    <w:pPr>
      <w:outlineLvl w:val="1"/>
    </w:pPr>
    <w:rPr>
      <w:sz w:val="28"/>
    </w:rPr>
  </w:style>
  <w:style w:type="paragraph" w:customStyle="1" w:styleId="CoverIssue">
    <w:name w:val="±CoverIssue"/>
    <w:basedOn w:val="Sinespaciado"/>
    <w:uiPriority w:val="34"/>
    <w:semiHidden/>
    <w:qFormat/>
    <w:rsid w:val="00F6166F"/>
  </w:style>
  <w:style w:type="paragraph" w:customStyle="1" w:styleId="CoverYear">
    <w:name w:val="±CoverYear"/>
    <w:basedOn w:val="Sinespaciado"/>
    <w:uiPriority w:val="34"/>
    <w:semiHidden/>
    <w:qFormat/>
    <w:rsid w:val="009B31CE"/>
  </w:style>
  <w:style w:type="paragraph" w:customStyle="1" w:styleId="InsideCoverTitle">
    <w:name w:val="±InsideCoverTitle"/>
    <w:basedOn w:val="Sinespaciado"/>
    <w:next w:val="InsideCoverText9pt"/>
    <w:uiPriority w:val="35"/>
    <w:semiHidden/>
    <w:qFormat/>
    <w:rsid w:val="00F206E0"/>
    <w:pPr>
      <w:spacing w:after="240"/>
    </w:pPr>
    <w:rPr>
      <w:sz w:val="24"/>
    </w:rPr>
  </w:style>
  <w:style w:type="paragraph" w:customStyle="1" w:styleId="InsideCoverTextHead">
    <w:name w:val="±InsideCoverTextHead"/>
    <w:basedOn w:val="InsideCoverText9pt"/>
    <w:next w:val="InsideCoverText9pt"/>
    <w:uiPriority w:val="35"/>
    <w:semiHidden/>
    <w:qFormat/>
    <w:rsid w:val="00A67B0C"/>
    <w:pPr>
      <w:spacing w:line="288" w:lineRule="auto"/>
    </w:pPr>
    <w:rPr>
      <w:b/>
      <w:noProof/>
      <w:sz w:val="20"/>
    </w:rPr>
  </w:style>
  <w:style w:type="paragraph" w:customStyle="1" w:styleId="InsideCoverText9pt">
    <w:name w:val="±InsideCoverText(9pt)"/>
    <w:basedOn w:val="Normal"/>
    <w:uiPriority w:val="35"/>
    <w:semiHidden/>
    <w:qFormat/>
    <w:rsid w:val="00A631AC"/>
    <w:pPr>
      <w:spacing w:before="0"/>
    </w:pPr>
    <w:rPr>
      <w:sz w:val="18"/>
    </w:rPr>
  </w:style>
  <w:style w:type="paragraph" w:customStyle="1" w:styleId="InsideCoverClientCity">
    <w:name w:val="±InsideCoverClientCity"/>
    <w:basedOn w:val="InsideCoverText9pt"/>
    <w:uiPriority w:val="35"/>
    <w:semiHidden/>
    <w:qFormat/>
    <w:rsid w:val="00B31C66"/>
  </w:style>
  <w:style w:type="paragraph" w:customStyle="1" w:styleId="InsideCoverClientState">
    <w:name w:val="±InsideCoverClientState"/>
    <w:basedOn w:val="InsideCoverText9pt"/>
    <w:uiPriority w:val="35"/>
    <w:semiHidden/>
    <w:qFormat/>
    <w:rsid w:val="00B31C66"/>
  </w:style>
  <w:style w:type="paragraph" w:customStyle="1" w:styleId="InsideCoverClientPostal">
    <w:name w:val="±InsideCoverClientPostal"/>
    <w:basedOn w:val="InsideCoverText9pt"/>
    <w:uiPriority w:val="35"/>
    <w:semiHidden/>
    <w:qFormat/>
    <w:rsid w:val="00B31C66"/>
  </w:style>
  <w:style w:type="paragraph" w:customStyle="1" w:styleId="InsideCoverReviewerInitials">
    <w:name w:val="±InsideCoverReviewerInitials"/>
    <w:basedOn w:val="InsideCoverText9pt"/>
    <w:uiPriority w:val="35"/>
    <w:semiHidden/>
    <w:qFormat/>
    <w:rsid w:val="00914354"/>
  </w:style>
  <w:style w:type="paragraph" w:customStyle="1" w:styleId="ReferenceText">
    <w:name w:val="±ReferenceText"/>
    <w:basedOn w:val="Normal"/>
    <w:uiPriority w:val="36"/>
    <w:qFormat/>
    <w:rsid w:val="00F439FC"/>
    <w:pPr>
      <w:ind w:left="851" w:hanging="851"/>
    </w:pPr>
  </w:style>
  <w:style w:type="paragraph" w:customStyle="1" w:styleId="DisclaimerText">
    <w:name w:val="±DisclaimerText"/>
    <w:basedOn w:val="Normal"/>
    <w:uiPriority w:val="36"/>
    <w:semiHidden/>
    <w:qFormat/>
    <w:rsid w:val="00EF4722"/>
    <w:pPr>
      <w:spacing w:before="120"/>
      <w:jc w:val="both"/>
    </w:pPr>
    <w:rPr>
      <w:sz w:val="18"/>
    </w:rPr>
  </w:style>
  <w:style w:type="paragraph" w:customStyle="1" w:styleId="InsideCoverConfi">
    <w:name w:val="±InsideCoverConfi"/>
    <w:basedOn w:val="Sinespaciado"/>
    <w:next w:val="CoverType"/>
    <w:uiPriority w:val="35"/>
    <w:rsid w:val="00CD34D4"/>
    <w:pPr>
      <w:spacing w:after="360"/>
    </w:pPr>
    <w:rPr>
      <w:b/>
    </w:rPr>
  </w:style>
  <w:style w:type="paragraph" w:customStyle="1" w:styleId="InsideCoverAuthorName">
    <w:name w:val="±InsideCoverAuthorName"/>
    <w:basedOn w:val="InsideCoverText9pt"/>
    <w:uiPriority w:val="35"/>
    <w:semiHidden/>
    <w:qFormat/>
    <w:rsid w:val="002957EE"/>
  </w:style>
  <w:style w:type="paragraph" w:customStyle="1" w:styleId="InsideCoverReviewerName">
    <w:name w:val="±InsideCoverReviewerName"/>
    <w:basedOn w:val="InsideCoverText9pt"/>
    <w:uiPriority w:val="35"/>
    <w:semiHidden/>
    <w:qFormat/>
    <w:rsid w:val="00914354"/>
  </w:style>
  <w:style w:type="paragraph" w:customStyle="1" w:styleId="QuoteSource">
    <w:name w:val="±QuoteSource"/>
    <w:basedOn w:val="Source"/>
    <w:next w:val="Normal"/>
    <w:uiPriority w:val="32"/>
    <w:rsid w:val="00C53DBC"/>
    <w:pPr>
      <w:spacing w:after="0"/>
    </w:pPr>
  </w:style>
  <w:style w:type="table" w:customStyle="1" w:styleId="SRKTable">
    <w:name w:val="±SRK_Table"/>
    <w:basedOn w:val="Tablanormal"/>
    <w:uiPriority w:val="99"/>
    <w:rsid w:val="0020213B"/>
    <w:pPr>
      <w:spacing w:before="0" w:line="240" w:lineRule="auto"/>
    </w:pPr>
    <w:rPr>
      <w:sz w:val="18"/>
    </w:rPr>
    <w:tblPr>
      <w:tblStyleRowBandSize w:val="1"/>
      <w:tblStyleColBandSize w:val="1"/>
      <w:tblBorders>
        <w:top w:val="single" w:sz="12" w:space="0" w:color="000000" w:themeColor="text1"/>
        <w:bottom w:val="single" w:sz="12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rPr>
        <w:tblHeader/>
      </w:trPr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Horz"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ootnote">
    <w:name w:val="±TableFootnote"/>
    <w:basedOn w:val="Normal"/>
    <w:uiPriority w:val="30"/>
    <w:rsid w:val="00F25446"/>
    <w:pPr>
      <w:numPr>
        <w:numId w:val="35"/>
      </w:numPr>
      <w:spacing w:before="60" w:after="60"/>
    </w:pPr>
    <w:rPr>
      <w:rFonts w:eastAsia="Calibri"/>
      <w:sz w:val="16"/>
      <w:lang w:val="en-GB"/>
    </w:rPr>
  </w:style>
  <w:style w:type="paragraph" w:customStyle="1" w:styleId="TableFootnoteWide">
    <w:name w:val="±TableFootnoteWide"/>
    <w:basedOn w:val="TableFootnote"/>
    <w:uiPriority w:val="30"/>
    <w:rsid w:val="00F25446"/>
    <w:pPr>
      <w:numPr>
        <w:numId w:val="37"/>
      </w:numPr>
    </w:pPr>
    <w:rPr>
      <w:noProof/>
    </w:rPr>
  </w:style>
  <w:style w:type="paragraph" w:customStyle="1" w:styleId="InsideCoverText10pt">
    <w:name w:val="±InsideCoverText(10pt)"/>
    <w:basedOn w:val="InsideCoverText9pt"/>
    <w:uiPriority w:val="35"/>
    <w:semiHidden/>
    <w:qFormat/>
    <w:rsid w:val="00A631AC"/>
    <w:rPr>
      <w:noProof/>
      <w:sz w:val="20"/>
    </w:rPr>
  </w:style>
  <w:style w:type="paragraph" w:customStyle="1" w:styleId="BackMatterCoverTitle">
    <w:name w:val="±BackMatterCoverTitle"/>
    <w:basedOn w:val="SectionCoverTitle"/>
    <w:next w:val="Normal"/>
    <w:uiPriority w:val="8"/>
    <w:semiHidden/>
    <w:rsid w:val="004F126F"/>
    <w:pPr>
      <w:framePr w:wrap="around"/>
    </w:pPr>
  </w:style>
  <w:style w:type="paragraph" w:customStyle="1" w:styleId="Note">
    <w:name w:val="±Note"/>
    <w:basedOn w:val="Source"/>
    <w:uiPriority w:val="28"/>
    <w:rsid w:val="00C5295A"/>
    <w:pPr>
      <w:spacing w:after="120"/>
    </w:pPr>
    <w:rPr>
      <w:sz w:val="16"/>
    </w:rPr>
  </w:style>
  <w:style w:type="paragraph" w:customStyle="1" w:styleId="NoteWide">
    <w:name w:val="±NoteWide"/>
    <w:basedOn w:val="SourceWide"/>
    <w:uiPriority w:val="29"/>
    <w:rsid w:val="00C5295A"/>
    <w:pPr>
      <w:spacing w:after="120"/>
    </w:pPr>
    <w:rPr>
      <w:sz w:val="16"/>
    </w:rPr>
  </w:style>
  <w:style w:type="character" w:customStyle="1" w:styleId="TableFootnoteRef">
    <w:name w:val="±TableFootnoteRef"/>
    <w:basedOn w:val="Fuentedeprrafopredeter"/>
    <w:uiPriority w:val="30"/>
    <w:rsid w:val="00C5295A"/>
    <w:rPr>
      <w:color w:val="F37021" w:themeColor="text2"/>
      <w:vertAlign w:val="superscript"/>
    </w:rPr>
  </w:style>
  <w:style w:type="paragraph" w:customStyle="1" w:styleId="IllustrateLeft">
    <w:name w:val="±IllustrateLeft"/>
    <w:basedOn w:val="Sinespaciado"/>
    <w:uiPriority w:val="33"/>
    <w:semiHidden/>
    <w:rsid w:val="009D04B5"/>
  </w:style>
  <w:style w:type="paragraph" w:customStyle="1" w:styleId="IllustrateCentre">
    <w:name w:val="±IllustrateCentre"/>
    <w:basedOn w:val="IllustrateLeft"/>
    <w:uiPriority w:val="33"/>
    <w:semiHidden/>
    <w:rsid w:val="009D04B5"/>
    <w:pPr>
      <w:jc w:val="center"/>
    </w:pPr>
  </w:style>
  <w:style w:type="paragraph" w:customStyle="1" w:styleId="IllustrateRight">
    <w:name w:val="±IllustrateRight"/>
    <w:basedOn w:val="IllustrateLeft"/>
    <w:uiPriority w:val="33"/>
    <w:semiHidden/>
    <w:rsid w:val="009D04B5"/>
    <w:pPr>
      <w:jc w:val="right"/>
    </w:pPr>
  </w:style>
  <w:style w:type="paragraph" w:customStyle="1" w:styleId="Head3NonTOC">
    <w:name w:val="±Head3NonTOC"/>
    <w:basedOn w:val="Normal"/>
    <w:next w:val="Normal"/>
    <w:uiPriority w:val="3"/>
    <w:rsid w:val="00070073"/>
    <w:pPr>
      <w:keepNext/>
      <w:spacing w:before="360" w:after="60"/>
      <w:outlineLvl w:val="2"/>
    </w:pPr>
    <w:rPr>
      <w:rFonts w:asciiTheme="majorHAnsi" w:hAnsiTheme="majorHAnsi" w:cs="Arial"/>
      <w:b/>
      <w:sz w:val="24"/>
      <w:lang w:val="en-GB"/>
    </w:rPr>
  </w:style>
  <w:style w:type="paragraph" w:customStyle="1" w:styleId="CoverType">
    <w:name w:val="±CoverType"/>
    <w:basedOn w:val="Sinespaciado"/>
    <w:next w:val="CoverDate"/>
    <w:uiPriority w:val="34"/>
    <w:semiHidden/>
    <w:rsid w:val="00C15C27"/>
    <w:rPr>
      <w:sz w:val="44"/>
    </w:rPr>
  </w:style>
  <w:style w:type="paragraph" w:customStyle="1" w:styleId="CoverSubject">
    <w:name w:val="±CoverSubject"/>
    <w:basedOn w:val="Sinespaciado"/>
    <w:uiPriority w:val="34"/>
    <w:semiHidden/>
    <w:qFormat/>
    <w:rsid w:val="00CD34D4"/>
    <w:pPr>
      <w:spacing w:line="288" w:lineRule="auto"/>
    </w:pPr>
  </w:style>
  <w:style w:type="paragraph" w:customStyle="1" w:styleId="CoverDate">
    <w:name w:val="±CoverDate"/>
    <w:basedOn w:val="Sinespaciado"/>
    <w:uiPriority w:val="34"/>
    <w:semiHidden/>
    <w:rsid w:val="00CD34D4"/>
    <w:pPr>
      <w:spacing w:before="60" w:after="360"/>
    </w:pPr>
  </w:style>
  <w:style w:type="numbering" w:customStyle="1" w:styleId="TableFootnotes">
    <w:name w:val="±TableFootnotes"/>
    <w:uiPriority w:val="99"/>
    <w:rsid w:val="00F25446"/>
    <w:pPr>
      <w:numPr>
        <w:numId w:val="34"/>
      </w:numPr>
    </w:pPr>
  </w:style>
  <w:style w:type="numbering" w:customStyle="1" w:styleId="TableFootnotesWide">
    <w:name w:val="±TableFootnotesWide"/>
    <w:uiPriority w:val="99"/>
    <w:rsid w:val="00F25446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R-M2L1K\docx\Memo_MDZ_2008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95209FBDC04C56BF87BF1662ECD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0D2C-33EA-47EB-978E-0BA6E8025FD9}"/>
      </w:docPartPr>
      <w:docPartBody>
        <w:p w:rsidR="0029709C" w:rsidRDefault="00000000">
          <w:pPr>
            <w:pStyle w:val="AE95209FBDC04C56BF87BF1662ECD1F7"/>
          </w:pPr>
          <w:r w:rsidRPr="002746E2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FF"/>
    <w:rsid w:val="0029709C"/>
    <w:rsid w:val="00747CFF"/>
    <w:rsid w:val="00A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AE95209FBDC04C56BF87BF1662ECD1F7">
    <w:name w:val="AE95209FBDC04C56BF87BF1662ECD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RK_Word">
      <a:dk1>
        <a:sysClr val="windowText" lastClr="000000"/>
      </a:dk1>
      <a:lt1>
        <a:sysClr val="window" lastClr="FFFFFF"/>
      </a:lt1>
      <a:dk2>
        <a:srgbClr val="F37021"/>
      </a:dk2>
      <a:lt2>
        <a:srgbClr val="F3F2E5"/>
      </a:lt2>
      <a:accent1>
        <a:srgbClr val="535353"/>
      </a:accent1>
      <a:accent2>
        <a:srgbClr val="BEBEBE"/>
      </a:accent2>
      <a:accent3>
        <a:srgbClr val="767676"/>
      </a:accent3>
      <a:accent4>
        <a:srgbClr val="303030"/>
      </a:accent4>
      <a:accent5>
        <a:srgbClr val="E1E1E1"/>
      </a:accent5>
      <a:accent6>
        <a:srgbClr val="999999"/>
      </a:accent6>
      <a:hlink>
        <a:srgbClr val="000000"/>
      </a:hlink>
      <a:folHlink>
        <a:srgbClr val="000000"/>
      </a:folHlink>
    </a:clrScheme>
    <a:fontScheme name="SR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F9FDBDD0A9A44B77F7556CC2713C7" ma:contentTypeVersion="16" ma:contentTypeDescription="Create a new document." ma:contentTypeScope="" ma:versionID="c6fe49c699c2fdca57b1d798f22f0606">
  <xsd:schema xmlns:xsd="http://www.w3.org/2001/XMLSchema" xmlns:xs="http://www.w3.org/2001/XMLSchema" xmlns:p="http://schemas.microsoft.com/office/2006/metadata/properties" xmlns:ns2="8dbac996-d6b3-4ee2-be95-2c3224302056" xmlns:ns3="5fc887d3-28ce-4abb-a19e-fdc4ce3b93c9" targetNamespace="http://schemas.microsoft.com/office/2006/metadata/properties" ma:root="true" ma:fieldsID="54ef584fdd4c75b8a8db78d1fecabfbc" ns2:_="" ns3:_="">
    <xsd:import namespace="8dbac996-d6b3-4ee2-be95-2c3224302056"/>
    <xsd:import namespace="5fc887d3-28ce-4abb-a19e-fdc4ce3b9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ac996-d6b3-4ee2-be95-2c3224302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a168025-d2f2-4a7e-b3c9-bf6c9ad483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887d3-28ce-4abb-a19e-fdc4ce3b9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b6aea0-14cd-4fea-a3dd-f1ea8edd353c}" ma:internalName="TaxCatchAll" ma:showField="CatchAllData" ma:web="5fc887d3-28ce-4abb-a19e-fdc4ce3b9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bac996-d6b3-4ee2-be95-2c3224302056">
      <Terms xmlns="http://schemas.microsoft.com/office/infopath/2007/PartnerControls"/>
    </lcf76f155ced4ddcb4097134ff3c332f>
    <TaxCatchAll xmlns="5fc887d3-28ce-4abb-a19e-fdc4ce3b93c9" xsi:nil="true"/>
  </documentManagement>
</p:properties>
</file>

<file path=customXml/itemProps1.xml><?xml version="1.0" encoding="utf-8"?>
<ds:datastoreItem xmlns:ds="http://schemas.openxmlformats.org/officeDocument/2006/customXml" ds:itemID="{0876A9F7-8691-4A6E-8B17-51AD5A9E0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ac996-d6b3-4ee2-be95-2c3224302056"/>
    <ds:schemaRef ds:uri="5fc887d3-28ce-4abb-a19e-fdc4ce3b9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F604F-C1CF-43A3-B4AC-75C28DDA51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8B4CCD-B70D-4692-AD0B-1197A03FF1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679516-0D69-4E6B-9FA1-828D0562026C}">
  <ds:schemaRefs>
    <ds:schemaRef ds:uri="http://schemas.microsoft.com/office/2006/metadata/properties"/>
    <ds:schemaRef ds:uri="http://schemas.microsoft.com/office/infopath/2007/PartnerControls"/>
    <ds:schemaRef ds:uri="8dbac996-d6b3-4ee2-be95-2c3224302056"/>
    <ds:schemaRef ds:uri="5fc887d3-28ce-4abb-a19e-fdc4ce3b93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Memo_MDZ_200804.dotx</Template>
  <TotalTime>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www.shoeblakhi.com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Verri</dc:creator>
  <cp:keywords/>
  <dc:description/>
  <cp:lastModifiedBy>Alejandro Verri</cp:lastModifiedBy>
  <cp:revision>3</cp:revision>
  <dcterms:created xsi:type="dcterms:W3CDTF">2022-07-23T16:02:00Z</dcterms:created>
  <dcterms:modified xsi:type="dcterms:W3CDTF">2022-07-23T16:07:00Z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1.04</vt:lpwstr>
  </property>
  <property fmtid="{D5CDD505-2E9C-101B-9397-08002B2CF9AE}" pid="3" name="Date">
    <vt:lpwstr>02 April 2020</vt:lpwstr>
  </property>
  <property fmtid="{D5CDD505-2E9C-101B-9397-08002B2CF9AE}" pid="4" name="ContentTypeId">
    <vt:lpwstr>0x010100819F9FDBDD0A9A44B77F7556CC2713C7</vt:lpwstr>
  </property>
</Properties>
</file>